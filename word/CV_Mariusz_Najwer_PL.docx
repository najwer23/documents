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B7266" w14:textId="1280E3D8" w:rsidR="004B0292" w:rsidRPr="00DA3B8F" w:rsidRDefault="00337482" w:rsidP="006C75C9">
      <w:pPr>
        <w:pStyle w:val="Tytu"/>
        <w:jc w:val="left"/>
      </w:pPr>
      <w:r w:rsidRPr="00337482">
        <w:rPr>
          <w:sz w:val="16"/>
          <w:szCs w:val="32"/>
        </w:rPr>
        <w:t>Wrocław</w:t>
      </w:r>
      <w:r>
        <w:rPr>
          <w:sz w:val="16"/>
          <w:szCs w:val="32"/>
        </w:rPr>
        <w:t>,</w:t>
      </w:r>
      <w:r w:rsidRPr="00337482">
        <w:rPr>
          <w:sz w:val="16"/>
          <w:szCs w:val="32"/>
        </w:rPr>
        <w:t xml:space="preserve"> 13.0</w:t>
      </w:r>
      <w:r w:rsidR="00D92FB5">
        <w:rPr>
          <w:sz w:val="16"/>
          <w:szCs w:val="32"/>
        </w:rPr>
        <w:t>3</w:t>
      </w:r>
      <w:r w:rsidRPr="00337482">
        <w:rPr>
          <w:sz w:val="16"/>
          <w:szCs w:val="32"/>
        </w:rPr>
        <w:t>.2021</w:t>
      </w:r>
      <w:r w:rsidR="006C75C9">
        <w:rPr>
          <w:sz w:val="16"/>
          <w:szCs w:val="32"/>
        </w:rPr>
        <w:tab/>
      </w:r>
      <w:r w:rsidR="006C75C9">
        <w:rPr>
          <w:sz w:val="16"/>
          <w:szCs w:val="32"/>
        </w:rPr>
        <w:tab/>
      </w:r>
      <w:r w:rsidR="006C75C9">
        <w:rPr>
          <w:sz w:val="16"/>
          <w:szCs w:val="32"/>
        </w:rPr>
        <w:tab/>
        <w:t xml:space="preserve">    </w:t>
      </w:r>
      <w:r>
        <w:rPr>
          <w:sz w:val="16"/>
          <w:szCs w:val="32"/>
        </w:rPr>
        <w:t xml:space="preserve">                                                                              </w:t>
      </w:r>
      <w:r w:rsidRPr="00337482">
        <w:rPr>
          <w:sz w:val="16"/>
          <w:szCs w:val="32"/>
        </w:rPr>
        <w:t xml:space="preserve">                   </w:t>
      </w:r>
      <w:sdt>
        <w:sdtPr>
          <w:alias w:val="Wprowadź swoje imię i nazwisko:"/>
          <w:tag w:val="Wprowadź swoje imię i nazwisko:"/>
          <w:id w:val="-1624534635"/>
          <w:placeholder>
            <w:docPart w:val="2BA58C0008A142A7B70077085309D4C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>
            <w:t>Mariusz Najwer</w:t>
          </w:r>
        </w:sdtContent>
      </w:sdt>
    </w:p>
    <w:p w14:paraId="46305CF1" w14:textId="3DDA9D51" w:rsidR="00250D3B" w:rsidRDefault="000164FC" w:rsidP="000164FC">
      <w:pPr>
        <w:pStyle w:val="Informacjekontaktowe"/>
        <w:jc w:val="center"/>
      </w:pPr>
      <w:hyperlink r:id="rId9" w:history="1">
        <w:r w:rsidRPr="00172BAA">
          <w:rPr>
            <w:rStyle w:val="Hipercze"/>
          </w:rPr>
          <w:t>github.com/najwer23</w:t>
        </w:r>
      </w:hyperlink>
      <w:r>
        <w:rPr>
          <w:color w:val="auto"/>
        </w:rPr>
        <w:t xml:space="preserve">     /    </w:t>
      </w:r>
      <w:hyperlink r:id="rId10" w:history="1">
        <w:r w:rsidRPr="00172BAA">
          <w:rPr>
            <w:rStyle w:val="Hipercze"/>
          </w:rPr>
          <w:t>https://najwer23.github.io</w:t>
        </w:r>
      </w:hyperlink>
      <w:r w:rsidR="00887463" w:rsidRPr="00DE487A">
        <w:rPr>
          <w:color w:val="auto"/>
        </w:rPr>
        <w:t xml:space="preserve"> </w:t>
      </w:r>
      <w:r w:rsidR="00887463">
        <w:t xml:space="preserve">   /</w:t>
      </w:r>
      <w:r w:rsidR="005B3629">
        <w:rPr>
          <w:lang w:bidi="pl-PL"/>
        </w:rPr>
        <w:t xml:space="preserve"> </w:t>
      </w:r>
      <w:r w:rsidR="006C75C9">
        <w:rPr>
          <w:lang w:bidi="pl-PL"/>
        </w:rPr>
        <w:t xml:space="preserve">   </w:t>
      </w:r>
      <w:sdt>
        <w:sdtPr>
          <w:alias w:val="Wprowadź numer telefonu:"/>
          <w:tag w:val="Wprowadź numer telefonu:"/>
          <w:id w:val="1700671822"/>
          <w:placeholder>
            <w:docPart w:val="CB111AE5010340DFB3E2B9C9106F3530"/>
          </w:placeholder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 w:multiLine="1"/>
        </w:sdtPr>
        <w:sdtEndPr/>
        <w:sdtContent>
          <w:r w:rsidR="006C75C9">
            <w:t xml:space="preserve">519 792 189    / </w:t>
          </w:r>
        </w:sdtContent>
      </w:sdt>
      <w:r w:rsidR="005B3629">
        <w:t xml:space="preserve"> </w:t>
      </w:r>
      <w:r w:rsidR="00DA3B8F">
        <w:rPr>
          <w:lang w:bidi="pl-PL"/>
        </w:rPr>
        <w:t xml:space="preserve"> </w:t>
      </w:r>
      <w:r w:rsidR="006C75C9">
        <w:t xml:space="preserve"> </w:t>
      </w:r>
      <w:hyperlink r:id="rId11" w:history="1">
        <w:r w:rsidR="00A0474B" w:rsidRPr="00172BAA">
          <w:rPr>
            <w:rStyle w:val="Hipercze"/>
          </w:rPr>
          <w:t>najwer23@live.com</w:t>
        </w:r>
      </w:hyperlink>
    </w:p>
    <w:tbl>
      <w:tblPr>
        <w:tblW w:w="5000" w:type="pct"/>
        <w:tblLayout w:type="fixed"/>
        <w:tblCellMar>
          <w:left w:w="0" w:type="dxa"/>
          <w:bottom w:w="216" w:type="dxa"/>
          <w:right w:w="0" w:type="dxa"/>
        </w:tblCellMar>
        <w:tblLook w:val="0000" w:firstRow="0" w:lastRow="0" w:firstColumn="0" w:lastColumn="0" w:noHBand="0" w:noVBand="0"/>
        <w:tblDescription w:val="Tabela z informacjami życiorysu"/>
      </w:tblPr>
      <w:tblGrid>
        <w:gridCol w:w="2438"/>
        <w:gridCol w:w="8028"/>
      </w:tblGrid>
      <w:tr w:rsidR="00250D3B" w14:paraId="4129624D" w14:textId="77777777" w:rsidTr="0090318C">
        <w:tc>
          <w:tcPr>
            <w:tcW w:w="2438" w:type="dxa"/>
          </w:tcPr>
          <w:p w14:paraId="486A51A2" w14:textId="77777777" w:rsidR="00250D3B" w:rsidRDefault="00103649" w:rsidP="00144BE1">
            <w:pPr>
              <w:pStyle w:val="Nagwek1"/>
            </w:pPr>
            <w:r>
              <w:t>Wykształcenie</w:t>
            </w:r>
          </w:p>
        </w:tc>
        <w:tc>
          <w:tcPr>
            <w:tcW w:w="8028" w:type="dxa"/>
            <w:tcMar>
              <w:left w:w="115" w:type="dxa"/>
            </w:tcMar>
          </w:tcPr>
          <w:p w14:paraId="296A26E4" w14:textId="5E6862C9" w:rsidR="00BB12D0" w:rsidRDefault="00BB12D0" w:rsidP="00BB12D0">
            <w:r w:rsidRPr="00163196">
              <w:rPr>
                <w:b/>
                <w:bCs/>
              </w:rPr>
              <w:t>Politechnika Wrocławska</w:t>
            </w:r>
            <w:r>
              <w:t>, s</w:t>
            </w:r>
            <w:r>
              <w:t xml:space="preserve">tudia magisterskie, </w:t>
            </w:r>
            <w:r w:rsidRPr="00163196">
              <w:rPr>
                <w:b/>
                <w:bCs/>
              </w:rPr>
              <w:t>Informatyka</w:t>
            </w:r>
            <w:r>
              <w:t xml:space="preserve">, 4,5. </w:t>
            </w:r>
          </w:p>
          <w:p w14:paraId="1A7F62C0" w14:textId="77777777" w:rsidR="007D6062" w:rsidRDefault="0049630B" w:rsidP="00163196">
            <w:pPr>
              <w:rPr>
                <w:i/>
                <w:iCs/>
              </w:rPr>
            </w:pPr>
            <w:r w:rsidRPr="00163196">
              <w:rPr>
                <w:i/>
                <w:iCs/>
              </w:rPr>
              <w:t xml:space="preserve">2018.02 </w:t>
            </w:r>
            <w:r w:rsidRPr="00163196">
              <w:rPr>
                <w:i/>
                <w:iCs/>
              </w:rPr>
              <w:t>-</w:t>
            </w:r>
            <w:r w:rsidRPr="00163196">
              <w:rPr>
                <w:i/>
                <w:iCs/>
              </w:rPr>
              <w:t xml:space="preserve"> 2019.06</w:t>
            </w:r>
          </w:p>
          <w:p w14:paraId="32BC5C01" w14:textId="5D6AFB58" w:rsidR="0049630B" w:rsidRDefault="0049630B" w:rsidP="001A1862">
            <w:pPr>
              <w:spacing w:before="240"/>
            </w:pPr>
            <w:r>
              <w:t xml:space="preserve">T: </w:t>
            </w:r>
            <w:r w:rsidRPr="007E3E3C">
              <w:t>Badania i analiza porównawcza systemów relacyjnych i nierelacyjnych baz danych</w:t>
            </w:r>
            <w:r w:rsidRPr="00163196">
              <w:rPr>
                <w:i/>
                <w:iCs/>
              </w:rPr>
              <w:t>.</w:t>
            </w:r>
            <w:r w:rsidR="00F10A88">
              <w:rPr>
                <w:i/>
                <w:iCs/>
              </w:rPr>
              <w:t xml:space="preserve"> </w:t>
            </w:r>
            <w:r w:rsidR="00F10A88">
              <w:t>(PHP, SQL, Amazon AWS - DynamoDB)</w:t>
            </w:r>
            <w:r w:rsidR="00BB12D0">
              <w:t>.</w:t>
            </w:r>
          </w:p>
          <w:p w14:paraId="475B5C0D" w14:textId="282A939B" w:rsidR="00E15D8D" w:rsidRDefault="00184353" w:rsidP="00E15D8D">
            <w:pPr>
              <w:pStyle w:val="Akapitzlist"/>
              <w:numPr>
                <w:ilvl w:val="0"/>
                <w:numId w:val="18"/>
              </w:numPr>
            </w:pPr>
            <w:r>
              <w:t xml:space="preserve">Porównałem </w:t>
            </w:r>
            <w:r w:rsidR="00E15D8D">
              <w:t>system bazodanowy</w:t>
            </w:r>
            <w:r>
              <w:t xml:space="preserve"> MySQL z DynamoDB na </w:t>
            </w:r>
            <w:r w:rsidR="004D5760">
              <w:t>przykładzie autorskiej aplikacji d</w:t>
            </w:r>
            <w:r w:rsidR="00E15D8D">
              <w:t>o zarządzania fakturami</w:t>
            </w:r>
            <w:r w:rsidR="004D5760">
              <w:t>. Oba systemy były umieszczone w środowisku chmurowy.</w:t>
            </w:r>
          </w:p>
          <w:p w14:paraId="5CB480F5" w14:textId="76508C18" w:rsidR="004D5760" w:rsidRDefault="004D5760" w:rsidP="004D5760">
            <w:pPr>
              <w:pStyle w:val="Akapitzlist"/>
              <w:numPr>
                <w:ilvl w:val="0"/>
                <w:numId w:val="18"/>
              </w:numPr>
            </w:pPr>
            <w:r>
              <w:t xml:space="preserve">Porównałem system bazodanowy MySQL z DynamoDB na przykładzie autorskiej </w:t>
            </w:r>
            <w:r>
              <w:t xml:space="preserve">aplikacji typu portal społecznościowy (Twitter). </w:t>
            </w:r>
            <w:r>
              <w:t>Oba systemy były umieszczone w środowisku chmurowy</w:t>
            </w:r>
            <w:r>
              <w:t>.</w:t>
            </w:r>
          </w:p>
          <w:p w14:paraId="0B1B766C" w14:textId="4D6EBA63" w:rsidR="00BB12D0" w:rsidRDefault="00BB12D0" w:rsidP="004D5760">
            <w:pPr>
              <w:pStyle w:val="Akapitzlist"/>
              <w:numPr>
                <w:ilvl w:val="0"/>
                <w:numId w:val="18"/>
              </w:numPr>
            </w:pPr>
            <w:r>
              <w:t>Wykonałem przegląd i porównanie literaturowe na temat dostępnych baz danych (dokument, klucz-wartość, graf, kolumnowe, relacyjne).</w:t>
            </w:r>
          </w:p>
          <w:p w14:paraId="2EEE83F9" w14:textId="77777777" w:rsidR="00BB12D0" w:rsidRDefault="00BB12D0" w:rsidP="00BB12D0">
            <w:pPr>
              <w:rPr>
                <w:b/>
                <w:bCs/>
              </w:rPr>
            </w:pPr>
          </w:p>
          <w:p w14:paraId="33B70BC4" w14:textId="4605A890" w:rsidR="00BB12D0" w:rsidRDefault="00BB12D0" w:rsidP="00BB12D0">
            <w:r w:rsidRPr="00163196">
              <w:rPr>
                <w:b/>
                <w:bCs/>
              </w:rPr>
              <w:t>Politechnika Wrocławska</w:t>
            </w:r>
            <w:r>
              <w:rPr>
                <w:b/>
                <w:bCs/>
              </w:rPr>
              <w:t xml:space="preserve">, </w:t>
            </w:r>
            <w:r>
              <w:t>s</w:t>
            </w:r>
            <w:r>
              <w:t xml:space="preserve">tudia </w:t>
            </w:r>
            <w:r>
              <w:t>inż.</w:t>
            </w:r>
            <w:r>
              <w:t xml:space="preserve">, </w:t>
            </w:r>
            <w:r w:rsidRPr="00163196">
              <w:rPr>
                <w:b/>
                <w:bCs/>
              </w:rPr>
              <w:t>Automatyka i Robotyka</w:t>
            </w:r>
            <w:r>
              <w:t>, 4,5</w:t>
            </w:r>
          </w:p>
          <w:p w14:paraId="47FA8C4F" w14:textId="1B690ED8" w:rsidR="007D6062" w:rsidRDefault="0049630B" w:rsidP="00BB12D0">
            <w:r w:rsidRPr="00163196">
              <w:rPr>
                <w:i/>
                <w:iCs/>
              </w:rPr>
              <w:t>2014.10 - 2018.01</w:t>
            </w:r>
            <w:r>
              <w:t xml:space="preserve"> </w:t>
            </w:r>
          </w:p>
          <w:p w14:paraId="3A014853" w14:textId="77777777" w:rsidR="008C1FBA" w:rsidRDefault="00163196" w:rsidP="001A1862">
            <w:pPr>
              <w:spacing w:before="240"/>
            </w:pPr>
            <w:r>
              <w:t xml:space="preserve">T: </w:t>
            </w:r>
            <w:r w:rsidRPr="007E3E3C">
              <w:t>Aplikacja webowa wspomagająca rezerwacje pokoi hotelowyc</w:t>
            </w:r>
            <w:r w:rsidR="00BB12D0">
              <w:t>h.</w:t>
            </w:r>
          </w:p>
          <w:p w14:paraId="642C3206" w14:textId="7E9AB51F" w:rsidR="00163196" w:rsidRDefault="00081DD2" w:rsidP="008C1FBA">
            <w:r>
              <w:t>(PHP, JavaScript, SQL)</w:t>
            </w:r>
            <w:r w:rsidR="00BB12D0">
              <w:t>.</w:t>
            </w:r>
          </w:p>
          <w:p w14:paraId="17BD56C5" w14:textId="1562A7C4" w:rsidR="00081DD2" w:rsidRDefault="00081DD2" w:rsidP="00081DD2">
            <w:pPr>
              <w:pStyle w:val="Akapitzlist"/>
              <w:numPr>
                <w:ilvl w:val="0"/>
                <w:numId w:val="16"/>
              </w:numPr>
            </w:pPr>
            <w:r>
              <w:t>Aplikacja typu CRUD.</w:t>
            </w:r>
          </w:p>
          <w:p w14:paraId="3EA3DB5B" w14:textId="610B604A" w:rsidR="00081DD2" w:rsidRDefault="00081DD2" w:rsidP="00081DD2">
            <w:pPr>
              <w:pStyle w:val="Akapitzlist"/>
              <w:numPr>
                <w:ilvl w:val="0"/>
                <w:numId w:val="16"/>
              </w:numPr>
            </w:pPr>
            <w:r>
              <w:t>Formularz kontaktowy z wysyłką maili,</w:t>
            </w:r>
          </w:p>
          <w:p w14:paraId="1C8F2D02" w14:textId="0C1211BF" w:rsidR="00081DD2" w:rsidRDefault="00081DD2" w:rsidP="00081DD2">
            <w:pPr>
              <w:pStyle w:val="Akapitzlist"/>
              <w:numPr>
                <w:ilvl w:val="0"/>
                <w:numId w:val="16"/>
              </w:numPr>
            </w:pPr>
            <w:r>
              <w:t>Problem „rezerwacji”</w:t>
            </w:r>
            <w:r w:rsidR="00F10A88">
              <w:t xml:space="preserve"> pokoi</w:t>
            </w:r>
            <w:r w:rsidR="009429B4">
              <w:t>.</w:t>
            </w:r>
            <w:r>
              <w:t xml:space="preserve"> </w:t>
            </w:r>
            <w:r w:rsidR="009429B4">
              <w:t>(</w:t>
            </w:r>
            <w:r>
              <w:t>transakcje w SQL</w:t>
            </w:r>
            <w:r w:rsidR="009429B4">
              <w:t>)</w:t>
            </w:r>
            <w:r>
              <w:t>,</w:t>
            </w:r>
          </w:p>
          <w:p w14:paraId="0B9E12DF" w14:textId="122792AB" w:rsidR="00081DD2" w:rsidRDefault="00081DD2" w:rsidP="00081DD2">
            <w:pPr>
              <w:pStyle w:val="Akapitzlist"/>
              <w:numPr>
                <w:ilvl w:val="0"/>
                <w:numId w:val="16"/>
              </w:numPr>
            </w:pPr>
            <w:r>
              <w:t>Wyszukiwarka hoteli</w:t>
            </w:r>
            <w:r w:rsidR="009429B4">
              <w:t xml:space="preserve"> z podpowiedzią</w:t>
            </w:r>
            <w:r>
              <w:t xml:space="preserve"> typu AJAX, </w:t>
            </w:r>
          </w:p>
          <w:p w14:paraId="31CA83A7" w14:textId="0C79DEF6" w:rsidR="00A0090E" w:rsidRPr="00163196" w:rsidRDefault="00081DD2" w:rsidP="00081DD2">
            <w:pPr>
              <w:pStyle w:val="Akapitzlist"/>
              <w:numPr>
                <w:ilvl w:val="0"/>
                <w:numId w:val="16"/>
              </w:numPr>
            </w:pPr>
            <w:r>
              <w:t>Problem stronicowania dostępnych hoteli, w których można zarezerwować pokój.</w:t>
            </w:r>
          </w:p>
        </w:tc>
      </w:tr>
      <w:tr w:rsidR="00250D3B" w14:paraId="742377E7" w14:textId="77777777" w:rsidTr="0090318C">
        <w:tc>
          <w:tcPr>
            <w:tcW w:w="2438" w:type="dxa"/>
          </w:tcPr>
          <w:p w14:paraId="6BAD0C7F" w14:textId="77777777" w:rsidR="00250D3B" w:rsidRDefault="00163196" w:rsidP="00144BE1">
            <w:pPr>
              <w:pStyle w:val="Nagwek1"/>
            </w:pPr>
            <w:r>
              <w:t>Doświadczenie</w:t>
            </w:r>
          </w:p>
        </w:tc>
        <w:tc>
          <w:tcPr>
            <w:tcW w:w="8028" w:type="dxa"/>
            <w:tcMar>
              <w:left w:w="115" w:type="dxa"/>
            </w:tcMar>
          </w:tcPr>
          <w:p w14:paraId="57953237" w14:textId="4CEEC92A" w:rsidR="00081DD2" w:rsidRDefault="007E3E3C" w:rsidP="00FF3599">
            <w:r w:rsidRPr="007E3E3C">
              <w:rPr>
                <w:b/>
                <w:bCs/>
              </w:rPr>
              <w:t>Europa Ubezpieczenia</w:t>
            </w:r>
            <w:r w:rsidR="001A1862">
              <w:t>.</w:t>
            </w:r>
            <w:r w:rsidR="00081DD2">
              <w:t xml:space="preserve"> </w:t>
            </w:r>
            <w:r w:rsidRPr="00F525BC">
              <w:t>Młodszy programista</w:t>
            </w:r>
          </w:p>
          <w:p w14:paraId="7FA83DE0" w14:textId="563642C9" w:rsidR="001A1862" w:rsidRDefault="001A1862" w:rsidP="00FF3599">
            <w:r w:rsidRPr="00FF3599">
              <w:rPr>
                <w:i/>
                <w:iCs/>
              </w:rPr>
              <w:t>2019.09 - obecnie</w:t>
            </w:r>
          </w:p>
          <w:p w14:paraId="6C6DEA5F" w14:textId="1655F888" w:rsidR="007E3E3C" w:rsidRDefault="00081DD2" w:rsidP="001A1862">
            <w:pPr>
              <w:spacing w:before="240"/>
            </w:pPr>
            <w:r>
              <w:t>(</w:t>
            </w:r>
            <w:r w:rsidR="007E3E3C">
              <w:t xml:space="preserve">HTML5, CSS3, </w:t>
            </w:r>
            <w:r w:rsidR="007E3E3C" w:rsidRPr="007E3E3C">
              <w:rPr>
                <w:b/>
                <w:bCs/>
              </w:rPr>
              <w:t>JavaScript</w:t>
            </w:r>
            <w:r w:rsidR="007E3E3C">
              <w:t xml:space="preserve">, jQuery, </w:t>
            </w:r>
            <w:r w:rsidR="007E3E3C" w:rsidRPr="00F525BC">
              <w:t>Groovy</w:t>
            </w:r>
            <w:r w:rsidR="007E3E3C">
              <w:t>, JSON, XML, GIT, OOP</w:t>
            </w:r>
            <w:r>
              <w:t>)</w:t>
            </w:r>
          </w:p>
          <w:p w14:paraId="7B2C2E74" w14:textId="6E3F43F0" w:rsidR="00081DD2" w:rsidRDefault="00081DD2" w:rsidP="00081DD2">
            <w:pPr>
              <w:pStyle w:val="Akapitzlist"/>
              <w:numPr>
                <w:ilvl w:val="0"/>
                <w:numId w:val="17"/>
              </w:numPr>
            </w:pPr>
            <w:r>
              <w:t>Złożone</w:t>
            </w:r>
            <w:r w:rsidR="00D127EA">
              <w:t>,</w:t>
            </w:r>
            <w:r>
              <w:t xml:space="preserve"> warunkowe formularz</w:t>
            </w:r>
            <w:r w:rsidR="00D127EA">
              <w:t>e</w:t>
            </w:r>
            <w:r w:rsidR="009429B4">
              <w:t xml:space="preserve"> rejestrujące wniosek.</w:t>
            </w:r>
          </w:p>
          <w:p w14:paraId="1E7E863F" w14:textId="36046E99" w:rsidR="00081DD2" w:rsidRDefault="00D127EA" w:rsidP="00081DD2">
            <w:pPr>
              <w:pStyle w:val="Akapitzlist"/>
              <w:numPr>
                <w:ilvl w:val="0"/>
                <w:numId w:val="17"/>
              </w:numPr>
            </w:pPr>
            <w:r>
              <w:t>Reprezentacja danych transportowanych formatem XML i JSON</w:t>
            </w:r>
            <w:r w:rsidR="009429B4">
              <w:t>.</w:t>
            </w:r>
          </w:p>
          <w:p w14:paraId="5A2A2B25" w14:textId="6313A19D" w:rsidR="00D127EA" w:rsidRDefault="00D127EA" w:rsidP="00081DD2">
            <w:pPr>
              <w:pStyle w:val="Akapitzlist"/>
              <w:numPr>
                <w:ilvl w:val="0"/>
                <w:numId w:val="17"/>
              </w:numPr>
            </w:pPr>
            <w:r>
              <w:t>Złożone walidacje frontendowe i backendowe</w:t>
            </w:r>
            <w:r w:rsidR="009429B4">
              <w:t>.</w:t>
            </w:r>
          </w:p>
          <w:p w14:paraId="3FDB9A5B" w14:textId="0C1E3E95" w:rsidR="00081DD2" w:rsidRDefault="00D127EA" w:rsidP="00FF3599">
            <w:pPr>
              <w:pStyle w:val="Akapitzlist"/>
              <w:numPr>
                <w:ilvl w:val="0"/>
                <w:numId w:val="17"/>
              </w:numPr>
            </w:pPr>
            <w:r>
              <w:t xml:space="preserve">Współpraca z marketingiem, grafikami, analitykami. </w:t>
            </w:r>
          </w:p>
          <w:p w14:paraId="7F539F49" w14:textId="68310C60" w:rsidR="009429B4" w:rsidRDefault="009429B4" w:rsidP="00FF3599">
            <w:pPr>
              <w:pStyle w:val="Akapitzlist"/>
              <w:numPr>
                <w:ilvl w:val="0"/>
                <w:numId w:val="17"/>
              </w:numPr>
            </w:pPr>
            <w:r>
              <w:t>SCRUM</w:t>
            </w:r>
          </w:p>
          <w:p w14:paraId="3CB4B1AA" w14:textId="77777777" w:rsidR="001A1862" w:rsidRDefault="001A1862" w:rsidP="001A1862">
            <w:pPr>
              <w:pStyle w:val="Akapitzlist"/>
            </w:pPr>
          </w:p>
          <w:p w14:paraId="1C6781FC" w14:textId="49F25D50" w:rsidR="001A1862" w:rsidRDefault="001A1862" w:rsidP="001A1862">
            <w:pPr>
              <w:rPr>
                <w:i/>
                <w:iCs/>
              </w:rPr>
            </w:pPr>
            <w:r w:rsidRPr="007E3E3C">
              <w:rPr>
                <w:b/>
                <w:bCs/>
              </w:rPr>
              <w:t>Orange Polska</w:t>
            </w:r>
            <w:r>
              <w:t>. Staż.</w:t>
            </w:r>
          </w:p>
          <w:p w14:paraId="68C54CE2" w14:textId="35B9842D" w:rsidR="00250D3B" w:rsidRDefault="00163196" w:rsidP="00641E46">
            <w:r w:rsidRPr="00FF3599">
              <w:rPr>
                <w:i/>
                <w:iCs/>
              </w:rPr>
              <w:t>2017.07</w:t>
            </w:r>
          </w:p>
        </w:tc>
      </w:tr>
      <w:tr w:rsidR="00250D3B" w14:paraId="4AEF1278" w14:textId="77777777" w:rsidTr="0090318C">
        <w:tc>
          <w:tcPr>
            <w:tcW w:w="2438" w:type="dxa"/>
            <w:tcMar>
              <w:bottom w:w="0" w:type="dxa"/>
            </w:tcMar>
          </w:tcPr>
          <w:p w14:paraId="0FBBD826" w14:textId="31C0FD57" w:rsidR="00250D3B" w:rsidRDefault="00A0474B" w:rsidP="00144BE1">
            <w:pPr>
              <w:pStyle w:val="Nagwek1"/>
            </w:pPr>
            <w:r>
              <w:t>Technologie IT</w:t>
            </w:r>
          </w:p>
        </w:tc>
        <w:tc>
          <w:tcPr>
            <w:tcW w:w="8028" w:type="dxa"/>
            <w:tcMar>
              <w:left w:w="115" w:type="dxa"/>
              <w:bottom w:w="0" w:type="dxa"/>
            </w:tcMar>
          </w:tcPr>
          <w:p w14:paraId="276E3B8B" w14:textId="291079E8" w:rsidR="00F525BC" w:rsidRPr="00F525BC" w:rsidRDefault="00FF3599" w:rsidP="00F525BC">
            <w:pPr>
              <w:rPr>
                <w:rFonts w:ascii="Consolas" w:hAnsi="Consolas"/>
              </w:rPr>
            </w:pPr>
            <w:r w:rsidRPr="00F525BC">
              <w:rPr>
                <w:rFonts w:ascii="Consolas" w:hAnsi="Consolas"/>
              </w:rPr>
              <w:t xml:space="preserve">HTML5, CSS3, RWD, </w:t>
            </w:r>
            <w:r w:rsidRPr="00F525BC">
              <w:rPr>
                <w:rFonts w:ascii="Consolas" w:hAnsi="Consolas"/>
                <w:b/>
                <w:bCs/>
              </w:rPr>
              <w:t>JavaScript</w:t>
            </w:r>
            <w:r w:rsidRPr="00F525BC">
              <w:rPr>
                <w:rFonts w:ascii="Consolas" w:hAnsi="Consolas"/>
              </w:rPr>
              <w:t>, jQuery, React, JSON, XML, AJAX, Bootstrap</w:t>
            </w:r>
            <w:r w:rsidR="00F525BC">
              <w:rPr>
                <w:rFonts w:ascii="Consolas" w:hAnsi="Consolas"/>
              </w:rPr>
              <w:t xml:space="preserve">, </w:t>
            </w:r>
            <w:r w:rsidRPr="00F525BC">
              <w:rPr>
                <w:rFonts w:ascii="Consolas" w:hAnsi="Consolas"/>
              </w:rPr>
              <w:t>Symfony5, PHP</w:t>
            </w:r>
            <w:r w:rsidR="00A0090E" w:rsidRPr="00F525BC">
              <w:rPr>
                <w:rFonts w:ascii="Consolas" w:hAnsi="Consolas"/>
              </w:rPr>
              <w:t>, Node.js, C#</w:t>
            </w:r>
            <w:r w:rsidRPr="00F525BC">
              <w:rPr>
                <w:rFonts w:ascii="Consolas" w:hAnsi="Consolas"/>
              </w:rPr>
              <w:t>, Doctrine, Twig</w:t>
            </w:r>
            <w:r w:rsidR="00A0090E" w:rsidRPr="00F525BC">
              <w:rPr>
                <w:rFonts w:ascii="Consolas" w:hAnsi="Consolas"/>
              </w:rPr>
              <w:t>, Yarn, Composer, SQL, NoSQL</w:t>
            </w:r>
            <w:r w:rsidR="00F525BC">
              <w:rPr>
                <w:rFonts w:ascii="Consolas" w:hAnsi="Consolas"/>
              </w:rPr>
              <w:t xml:space="preserve">, </w:t>
            </w:r>
            <w:r w:rsidR="00A0090E" w:rsidRPr="00F525BC">
              <w:rPr>
                <w:rFonts w:ascii="Consolas" w:hAnsi="Consolas"/>
              </w:rPr>
              <w:t>GIT, AWS, Matlab, Linux (shell)</w:t>
            </w:r>
            <w:r w:rsidR="00F525BC">
              <w:rPr>
                <w:rFonts w:ascii="Consolas" w:hAnsi="Consolas"/>
              </w:rPr>
              <w:t>, Office</w:t>
            </w:r>
          </w:p>
        </w:tc>
      </w:tr>
      <w:tr w:rsidR="00250D3B" w14:paraId="26FEDF68" w14:textId="77777777" w:rsidTr="0090318C">
        <w:tc>
          <w:tcPr>
            <w:tcW w:w="2438" w:type="dxa"/>
          </w:tcPr>
          <w:p w14:paraId="50A470AA" w14:textId="5416E7A7" w:rsidR="00250D3B" w:rsidRDefault="0090318C" w:rsidP="000164FC">
            <w:pPr>
              <w:pStyle w:val="Nagwek1"/>
              <w:spacing w:before="240"/>
            </w:pPr>
            <w:r>
              <w:t xml:space="preserve">Umiejętności </w:t>
            </w:r>
          </w:p>
        </w:tc>
        <w:tc>
          <w:tcPr>
            <w:tcW w:w="8028" w:type="dxa"/>
            <w:tcMar>
              <w:left w:w="115" w:type="dxa"/>
            </w:tcMar>
          </w:tcPr>
          <w:p w14:paraId="736C90E0" w14:textId="0CD9A374" w:rsidR="00250D3B" w:rsidRDefault="0090318C" w:rsidP="000164FC">
            <w:pPr>
              <w:spacing w:before="240"/>
            </w:pPr>
            <w:r>
              <w:t xml:space="preserve">Prawo Jazdy kategoria B, </w:t>
            </w:r>
            <w:r w:rsidR="00C23FBF">
              <w:t>a</w:t>
            </w:r>
            <w:r>
              <w:t>ngielski (B2)</w:t>
            </w:r>
          </w:p>
        </w:tc>
      </w:tr>
      <w:tr w:rsidR="00250D3B" w14:paraId="13470165" w14:textId="77777777" w:rsidTr="0090318C">
        <w:tc>
          <w:tcPr>
            <w:tcW w:w="2438" w:type="dxa"/>
          </w:tcPr>
          <w:p w14:paraId="1ACD6057" w14:textId="1225C2E4" w:rsidR="000164FC" w:rsidRDefault="003003C8" w:rsidP="00144BE1">
            <w:pPr>
              <w:pStyle w:val="Nagwek1"/>
            </w:pPr>
            <w:r>
              <w:lastRenderedPageBreak/>
              <w:t>Moje p</w:t>
            </w:r>
            <w:r w:rsidR="0090318C">
              <w:t>rojekty</w:t>
            </w:r>
          </w:p>
        </w:tc>
        <w:tc>
          <w:tcPr>
            <w:tcW w:w="8028" w:type="dxa"/>
            <w:tcMar>
              <w:left w:w="115" w:type="dxa"/>
            </w:tcMar>
          </w:tcPr>
          <w:p w14:paraId="356A9568" w14:textId="77777777" w:rsidR="00250D3B" w:rsidRDefault="00FD09F6" w:rsidP="00250D3B">
            <w:pPr>
              <w:rPr>
                <w:b/>
                <w:bCs/>
              </w:rPr>
            </w:pPr>
            <w:r w:rsidRPr="00FD09F6">
              <w:rPr>
                <w:b/>
                <w:bCs/>
              </w:rPr>
              <w:t xml:space="preserve">Portfolio </w:t>
            </w:r>
          </w:p>
          <w:p w14:paraId="6211782B" w14:textId="27A83335" w:rsidR="00FD09F6" w:rsidRDefault="00FD09F6" w:rsidP="00250D3B">
            <w:r>
              <w:t>(</w:t>
            </w:r>
            <w:r w:rsidRPr="00FD09F6">
              <w:t>HTML5, CSS3, JavaScript</w:t>
            </w:r>
            <w:r>
              <w:t xml:space="preserve">, </w:t>
            </w:r>
            <w:r w:rsidRPr="00FD09F6">
              <w:t>ReactJS</w:t>
            </w:r>
            <w:r>
              <w:t>)</w:t>
            </w:r>
          </w:p>
          <w:p w14:paraId="7AC148A6" w14:textId="1726C0FE" w:rsidR="00657FEC" w:rsidRDefault="00657FEC" w:rsidP="00657FEC">
            <w:pPr>
              <w:pStyle w:val="Akapitzlist"/>
              <w:numPr>
                <w:ilvl w:val="0"/>
                <w:numId w:val="19"/>
              </w:numPr>
            </w:pPr>
            <w:r>
              <w:t>zapoznanie się z ReactJS (komponenty).</w:t>
            </w:r>
          </w:p>
          <w:p w14:paraId="44C69E0D" w14:textId="50F10DD8" w:rsidR="00C4582B" w:rsidRDefault="00C4582B" w:rsidP="00657FEC">
            <w:pPr>
              <w:pStyle w:val="Akapitzlist"/>
              <w:numPr>
                <w:ilvl w:val="0"/>
                <w:numId w:val="19"/>
              </w:numPr>
            </w:pPr>
            <w:r>
              <w:t>funkcje tablicowe (ES6)</w:t>
            </w:r>
            <w:r w:rsidR="007B602A">
              <w:t>.</w:t>
            </w:r>
          </w:p>
          <w:p w14:paraId="2E4906EC" w14:textId="77777777" w:rsidR="00657FEC" w:rsidRPr="00657FEC" w:rsidRDefault="00657FEC" w:rsidP="00657FEC">
            <w:pPr>
              <w:spacing w:before="240"/>
              <w:rPr>
                <w:b/>
                <w:bCs/>
              </w:rPr>
            </w:pPr>
            <w:r w:rsidRPr="00657FEC">
              <w:rPr>
                <w:b/>
                <w:bCs/>
              </w:rPr>
              <w:t xml:space="preserve">Antoni Gaudi </w:t>
            </w:r>
          </w:p>
          <w:p w14:paraId="5CA7AD17" w14:textId="06AD043A" w:rsidR="00657FEC" w:rsidRDefault="00657FEC" w:rsidP="00657FEC">
            <w:r>
              <w:t>(</w:t>
            </w:r>
            <w:r w:rsidRPr="00657FEC">
              <w:t xml:space="preserve">Symfony5, Twig, </w:t>
            </w:r>
            <w:r w:rsidR="008A2ADF">
              <w:t>W</w:t>
            </w:r>
            <w:r w:rsidRPr="00657FEC">
              <w:t>ebpack, JavaScript, HTML</w:t>
            </w:r>
            <w:r w:rsidR="000164FC">
              <w:t>5</w:t>
            </w:r>
            <w:r w:rsidRPr="00657FEC">
              <w:t>, CSS3, Leaflet</w:t>
            </w:r>
            <w:r>
              <w:t>)</w:t>
            </w:r>
          </w:p>
          <w:p w14:paraId="24360BC1" w14:textId="46C33F7C" w:rsidR="00657FEC" w:rsidRDefault="00657FEC" w:rsidP="00657FEC">
            <w:pPr>
              <w:pStyle w:val="Akapitzlist"/>
              <w:numPr>
                <w:ilvl w:val="0"/>
                <w:numId w:val="19"/>
              </w:numPr>
            </w:pPr>
            <w:r>
              <w:t>implementacja siatki Masonry,</w:t>
            </w:r>
          </w:p>
          <w:p w14:paraId="75381454" w14:textId="5369038C" w:rsidR="00657FEC" w:rsidRDefault="00657FEC" w:rsidP="00657FEC">
            <w:pPr>
              <w:pStyle w:val="Akapitzlist"/>
              <w:numPr>
                <w:ilvl w:val="0"/>
                <w:numId w:val="19"/>
              </w:numPr>
            </w:pPr>
            <w:r>
              <w:t>reprezentacja treści z</w:t>
            </w:r>
            <w:r w:rsidR="00144D93">
              <w:t xml:space="preserve"> wykorzystaniem</w:t>
            </w:r>
            <w:r>
              <w:t xml:space="preserve"> Twig,</w:t>
            </w:r>
          </w:p>
          <w:p w14:paraId="5F27235A" w14:textId="3152CF8C" w:rsidR="005F3895" w:rsidRDefault="005F3895" w:rsidP="00657FEC">
            <w:pPr>
              <w:pStyle w:val="Akapitzlist"/>
              <w:numPr>
                <w:ilvl w:val="0"/>
                <w:numId w:val="19"/>
              </w:numPr>
            </w:pPr>
            <w:r>
              <w:t>komunikacja z API Leaflet</w:t>
            </w:r>
            <w:r w:rsidR="007B602A">
              <w:t>,</w:t>
            </w:r>
          </w:p>
          <w:p w14:paraId="1AB14CFE" w14:textId="55B6A27E" w:rsidR="00657FEC" w:rsidRDefault="00657FEC" w:rsidP="00657FEC">
            <w:pPr>
              <w:pStyle w:val="Akapitzlist"/>
              <w:numPr>
                <w:ilvl w:val="0"/>
                <w:numId w:val="19"/>
              </w:numPr>
            </w:pPr>
            <w:r>
              <w:t>konfiguracja webpack,</w:t>
            </w:r>
          </w:p>
          <w:p w14:paraId="267BA217" w14:textId="476C5FEA" w:rsidR="00FF275D" w:rsidRDefault="00FF275D" w:rsidP="005E622B">
            <w:pPr>
              <w:pStyle w:val="Akapitzlist"/>
              <w:numPr>
                <w:ilvl w:val="0"/>
                <w:numId w:val="19"/>
              </w:numPr>
            </w:pPr>
            <w:r>
              <w:t>h</w:t>
            </w:r>
            <w:r w:rsidR="00657FEC">
              <w:t>amburger menu</w:t>
            </w:r>
            <w:r w:rsidR="00C4582B">
              <w:t>,</w:t>
            </w:r>
          </w:p>
          <w:p w14:paraId="3EF593CB" w14:textId="23A877BD" w:rsidR="00144D93" w:rsidRDefault="00144D93" w:rsidP="00657FEC">
            <w:pPr>
              <w:pStyle w:val="Akapitzlist"/>
              <w:numPr>
                <w:ilvl w:val="0"/>
                <w:numId w:val="19"/>
              </w:numPr>
            </w:pPr>
            <w:r>
              <w:t>wdrożenie w chmurze (heroku.com)</w:t>
            </w:r>
            <w:r w:rsidR="005E622B">
              <w:t>.</w:t>
            </w:r>
          </w:p>
          <w:p w14:paraId="300C58FC" w14:textId="2DBA7A05" w:rsidR="00657FEC" w:rsidRDefault="00657FEC" w:rsidP="00657FEC">
            <w:pPr>
              <w:spacing w:before="240"/>
              <w:rPr>
                <w:b/>
                <w:bCs/>
              </w:rPr>
            </w:pPr>
            <w:r w:rsidRPr="00657FEC">
              <w:rPr>
                <w:b/>
                <w:bCs/>
              </w:rPr>
              <w:t>Black</w:t>
            </w:r>
            <w:r w:rsidR="005F3895">
              <w:rPr>
                <w:b/>
                <w:bCs/>
              </w:rPr>
              <w:t>J</w:t>
            </w:r>
            <w:r w:rsidRPr="00657FEC">
              <w:rPr>
                <w:b/>
                <w:bCs/>
              </w:rPr>
              <w:t>ack</w:t>
            </w:r>
          </w:p>
          <w:p w14:paraId="65E7EE33" w14:textId="01AA8356" w:rsidR="000164FC" w:rsidRPr="000164FC" w:rsidRDefault="000164FC" w:rsidP="000164FC">
            <w:r w:rsidRPr="000164FC">
              <w:t>(HTML</w:t>
            </w:r>
            <w:r>
              <w:t>5</w:t>
            </w:r>
            <w:r w:rsidR="009364B0">
              <w:t>,</w:t>
            </w:r>
            <w:r w:rsidRPr="000164FC">
              <w:t xml:space="preserve"> CSS</w:t>
            </w:r>
            <w:r>
              <w:t>3</w:t>
            </w:r>
            <w:r w:rsidRPr="000164FC">
              <w:t>, JavaScript)</w:t>
            </w:r>
          </w:p>
          <w:p w14:paraId="4C1A8B65" w14:textId="7248BC13" w:rsidR="00657FEC" w:rsidRDefault="00657FEC" w:rsidP="00657FEC">
            <w:pPr>
              <w:pStyle w:val="Akapitzlist"/>
              <w:numPr>
                <w:ilvl w:val="0"/>
                <w:numId w:val="20"/>
              </w:numPr>
            </w:pPr>
            <w:r>
              <w:t>klasy i dziedziczenie w JavaScrip</w:t>
            </w:r>
            <w:r w:rsidR="000164FC">
              <w:t>t</w:t>
            </w:r>
            <w:r w:rsidR="00C4582B">
              <w:t xml:space="preserve"> ES6,</w:t>
            </w:r>
          </w:p>
          <w:p w14:paraId="214B6B1B" w14:textId="1242EEE1" w:rsidR="00657FEC" w:rsidRDefault="005F3895" w:rsidP="00C4582B">
            <w:pPr>
              <w:pStyle w:val="Akapitzlist"/>
              <w:numPr>
                <w:ilvl w:val="0"/>
                <w:numId w:val="20"/>
              </w:numPr>
            </w:pPr>
            <w:r>
              <w:t>gr</w:t>
            </w:r>
            <w:r w:rsidR="00C4582B">
              <w:t>a</w:t>
            </w:r>
            <w:r>
              <w:t xml:space="preserve"> karcian</w:t>
            </w:r>
            <w:r w:rsidR="00C4582B">
              <w:t>a</w:t>
            </w:r>
            <w:r>
              <w:t xml:space="preserve"> w przeglądarce</w:t>
            </w:r>
            <w:r w:rsidR="00C4582B">
              <w:t>.</w:t>
            </w:r>
          </w:p>
          <w:p w14:paraId="4AD823A2" w14:textId="0806803A" w:rsidR="00C4582B" w:rsidRDefault="00C4582B" w:rsidP="00C4582B">
            <w:pPr>
              <w:spacing w:before="240" w:after="0"/>
              <w:rPr>
                <w:b/>
                <w:bCs/>
              </w:rPr>
            </w:pPr>
            <w:r w:rsidRPr="00C4582B">
              <w:rPr>
                <w:b/>
                <w:bCs/>
              </w:rPr>
              <w:t>Własny odtwarzacz video</w:t>
            </w:r>
          </w:p>
          <w:p w14:paraId="7C71F268" w14:textId="31681997" w:rsidR="000164FC" w:rsidRPr="000164FC" w:rsidRDefault="000164FC" w:rsidP="000164FC">
            <w:pPr>
              <w:spacing w:after="0"/>
            </w:pPr>
            <w:r w:rsidRPr="000164FC">
              <w:t>(HTML5</w:t>
            </w:r>
            <w:r w:rsidR="009364B0">
              <w:t>,</w:t>
            </w:r>
            <w:r w:rsidRPr="000164FC">
              <w:t xml:space="preserve"> CSS3, JavaScript)</w:t>
            </w:r>
          </w:p>
          <w:p w14:paraId="386EE881" w14:textId="7DA1C5B4" w:rsidR="006D50F7" w:rsidRDefault="00C4582B" w:rsidP="006D50F7">
            <w:pPr>
              <w:pStyle w:val="Akapitzlist"/>
              <w:numPr>
                <w:ilvl w:val="0"/>
                <w:numId w:val="21"/>
              </w:numPr>
              <w:spacing w:after="0"/>
            </w:pPr>
            <w:r>
              <w:t xml:space="preserve">odtwarzacz video </w:t>
            </w:r>
            <w:r w:rsidR="00AE4E9B">
              <w:t>w HTML5 i JavaScript</w:t>
            </w:r>
            <w:r w:rsidR="00F463E0">
              <w:t>.</w:t>
            </w:r>
          </w:p>
          <w:p w14:paraId="4683AEA4" w14:textId="76ED4AD6" w:rsidR="00371782" w:rsidRDefault="006D50F7" w:rsidP="00371782">
            <w:pPr>
              <w:spacing w:before="240" w:after="0"/>
              <w:rPr>
                <w:b/>
                <w:bCs/>
              </w:rPr>
            </w:pPr>
            <w:r w:rsidRPr="00371782">
              <w:rPr>
                <w:b/>
                <w:bCs/>
              </w:rPr>
              <w:t xml:space="preserve">Własny kalendarz </w:t>
            </w:r>
          </w:p>
          <w:p w14:paraId="085CEDA7" w14:textId="41F00E79" w:rsidR="00836F70" w:rsidRPr="009364B0" w:rsidRDefault="00836F70" w:rsidP="00836F70">
            <w:pPr>
              <w:spacing w:after="0"/>
            </w:pPr>
            <w:r w:rsidRPr="009364B0">
              <w:t>(H</w:t>
            </w:r>
            <w:r w:rsidR="009364B0" w:rsidRPr="009364B0">
              <w:t>TML5, CSS3 JavaScript)</w:t>
            </w:r>
          </w:p>
          <w:p w14:paraId="2D4189AD" w14:textId="23DD0DF5" w:rsidR="00371782" w:rsidRDefault="00371782" w:rsidP="00371782">
            <w:pPr>
              <w:pStyle w:val="Akapitzlist"/>
              <w:numPr>
                <w:ilvl w:val="0"/>
                <w:numId w:val="21"/>
              </w:numPr>
              <w:spacing w:after="0"/>
            </w:pPr>
            <w:r w:rsidRPr="00371782">
              <w:t xml:space="preserve">nietypowy </w:t>
            </w:r>
            <w:r>
              <w:t xml:space="preserve">kalendarz, który pozwala wybrać </w:t>
            </w:r>
            <w:r w:rsidR="00F463E0">
              <w:t xml:space="preserve">dowolną </w:t>
            </w:r>
            <w:r>
              <w:t xml:space="preserve">datę </w:t>
            </w:r>
            <w:r w:rsidR="00F463E0">
              <w:t>zawsze w maksymalnie 6 krokach.</w:t>
            </w:r>
          </w:p>
          <w:p w14:paraId="726D3D07" w14:textId="258B89C2" w:rsidR="009364B0" w:rsidRDefault="009364B0" w:rsidP="009364B0">
            <w:pPr>
              <w:spacing w:before="240" w:after="0"/>
              <w:rPr>
                <w:b/>
                <w:bCs/>
              </w:rPr>
            </w:pPr>
            <w:r w:rsidRPr="009364B0">
              <w:rPr>
                <w:b/>
                <w:bCs/>
              </w:rPr>
              <w:t>Komunikator wieloosobowy TCP/IP</w:t>
            </w:r>
            <w:r>
              <w:rPr>
                <w:b/>
                <w:bCs/>
              </w:rPr>
              <w:t xml:space="preserve"> z szyfrowaną wiadomością.</w:t>
            </w:r>
          </w:p>
          <w:p w14:paraId="12F8A88D" w14:textId="142E36B6" w:rsidR="009364B0" w:rsidRDefault="009364B0" w:rsidP="009364B0">
            <w:pPr>
              <w:spacing w:after="0"/>
            </w:pPr>
            <w:r>
              <w:t>(</w:t>
            </w:r>
            <w:r w:rsidRPr="009364B0">
              <w:t>Protokół D-H, JSON, Socket.io, Node.js</w:t>
            </w:r>
            <w:r>
              <w:t>)</w:t>
            </w:r>
          </w:p>
          <w:p w14:paraId="4BF5AB60" w14:textId="3D50B671" w:rsidR="009364B0" w:rsidRDefault="009364B0" w:rsidP="009364B0">
            <w:pPr>
              <w:pStyle w:val="Akapitzlist"/>
              <w:numPr>
                <w:ilvl w:val="0"/>
                <w:numId w:val="21"/>
              </w:numPr>
              <w:spacing w:after="0"/>
            </w:pPr>
            <w:r>
              <w:t>problem ustalenia kluczy między klientem, a serwerem</w:t>
            </w:r>
            <w:r w:rsidR="007B602A">
              <w:t>,</w:t>
            </w:r>
          </w:p>
          <w:p w14:paraId="70EBAE7A" w14:textId="05A3C13A" w:rsidR="009364B0" w:rsidRDefault="009364B0" w:rsidP="009364B0">
            <w:pPr>
              <w:pStyle w:val="Akapitzlist"/>
              <w:numPr>
                <w:ilvl w:val="0"/>
                <w:numId w:val="21"/>
              </w:numPr>
              <w:spacing w:after="0"/>
            </w:pPr>
            <w:r>
              <w:t>dwukierunkowa komunikacja (sockety</w:t>
            </w:r>
            <w:r w:rsidR="007B602A">
              <w:t>),</w:t>
            </w:r>
          </w:p>
          <w:p w14:paraId="754E5D2C" w14:textId="76388B5C" w:rsidR="009364B0" w:rsidRDefault="009364B0" w:rsidP="009364B0">
            <w:pPr>
              <w:pStyle w:val="Akapitzlist"/>
              <w:numPr>
                <w:ilvl w:val="0"/>
                <w:numId w:val="21"/>
              </w:numPr>
              <w:spacing w:after="0"/>
            </w:pPr>
            <w:r>
              <w:t>asynchroniczność Node.js</w:t>
            </w:r>
            <w:r w:rsidR="007B602A">
              <w:t>,</w:t>
            </w:r>
          </w:p>
          <w:p w14:paraId="30A0F15E" w14:textId="72473896" w:rsidR="009364B0" w:rsidRPr="009364B0" w:rsidRDefault="009364B0" w:rsidP="009364B0">
            <w:pPr>
              <w:pStyle w:val="Akapitzlist"/>
              <w:numPr>
                <w:ilvl w:val="0"/>
                <w:numId w:val="21"/>
              </w:numPr>
              <w:spacing w:after="0"/>
            </w:pPr>
            <w:r>
              <w:t>kodowanie i szyfrowanie JSONa (base64 – XOR i ROT)</w:t>
            </w:r>
            <w:r w:rsidR="007B602A">
              <w:t>.</w:t>
            </w:r>
          </w:p>
          <w:p w14:paraId="1A3C5286" w14:textId="5083EF3F" w:rsidR="009364B0" w:rsidRPr="009364B0" w:rsidRDefault="009364B0" w:rsidP="009364B0">
            <w:pPr>
              <w:spacing w:before="240" w:after="0"/>
              <w:rPr>
                <w:b/>
                <w:bCs/>
              </w:rPr>
            </w:pPr>
            <w:r w:rsidRPr="009364B0">
              <w:rPr>
                <w:b/>
                <w:bCs/>
              </w:rPr>
              <w:t>Inne</w:t>
            </w:r>
          </w:p>
          <w:p w14:paraId="42C3CB63" w14:textId="50FA7B80" w:rsidR="009364B0" w:rsidRDefault="009364B0" w:rsidP="009364B0">
            <w:pPr>
              <w:pStyle w:val="Akapitzlist"/>
              <w:numPr>
                <w:ilvl w:val="0"/>
                <w:numId w:val="22"/>
              </w:numPr>
              <w:spacing w:after="0"/>
            </w:pPr>
            <w:r>
              <w:t>Algorytmy kryptografii asymetrycznej ElGamal i RSA (C#).</w:t>
            </w:r>
          </w:p>
          <w:p w14:paraId="32C20F57" w14:textId="36610356" w:rsidR="007B602A" w:rsidRDefault="009364B0" w:rsidP="009364B0">
            <w:pPr>
              <w:pStyle w:val="Akapitzlist"/>
              <w:numPr>
                <w:ilvl w:val="0"/>
                <w:numId w:val="22"/>
              </w:numPr>
              <w:spacing w:after="0"/>
            </w:pPr>
            <w:r>
              <w:t>CMS dla bloga</w:t>
            </w:r>
            <w:r w:rsidR="007B602A">
              <w:t xml:space="preserve"> </w:t>
            </w:r>
            <w:r w:rsidR="007B602A">
              <w:t>(Symfony4, MySQL).</w:t>
            </w:r>
          </w:p>
          <w:p w14:paraId="1DC3E96E" w14:textId="59D33985" w:rsidR="009364B0" w:rsidRDefault="009364B0" w:rsidP="009364B0">
            <w:pPr>
              <w:pStyle w:val="Akapitzlist"/>
              <w:numPr>
                <w:ilvl w:val="0"/>
                <w:numId w:val="22"/>
              </w:numPr>
              <w:spacing w:after="0"/>
            </w:pPr>
            <w:r>
              <w:t>Aplikacja webowa pozwalająca zarezerwować wizytę u dentysty</w:t>
            </w:r>
            <w:r>
              <w:t xml:space="preserve"> (Symfony4, MySQL).</w:t>
            </w:r>
          </w:p>
          <w:p w14:paraId="30756CD6" w14:textId="42C9D2A8" w:rsidR="009364B0" w:rsidRDefault="00930D94" w:rsidP="009364B0">
            <w:pPr>
              <w:pStyle w:val="Akapitzlist"/>
              <w:numPr>
                <w:ilvl w:val="0"/>
                <w:numId w:val="22"/>
              </w:numPr>
              <w:spacing w:after="0"/>
            </w:pPr>
            <w:r w:rsidRPr="00930D94">
              <w:t>Komunikator wieloosobowy TCP/IP</w:t>
            </w:r>
            <w:r>
              <w:t xml:space="preserve"> (Symfony5)</w:t>
            </w:r>
            <w:r w:rsidR="007B602A">
              <w:t>.</w:t>
            </w:r>
          </w:p>
          <w:p w14:paraId="04667DB7" w14:textId="53A35DC2" w:rsidR="00930D94" w:rsidRDefault="00930D94" w:rsidP="009364B0">
            <w:pPr>
              <w:pStyle w:val="Akapitzlist"/>
              <w:numPr>
                <w:ilvl w:val="0"/>
                <w:numId w:val="22"/>
              </w:numPr>
              <w:spacing w:after="0"/>
            </w:pPr>
            <w:r>
              <w:t>Kalkulator liczb zespolonych (C++)</w:t>
            </w:r>
            <w:r w:rsidR="007B602A">
              <w:t>.</w:t>
            </w:r>
          </w:p>
          <w:p w14:paraId="5A5271A8" w14:textId="41BA3A0D" w:rsidR="00930D94" w:rsidRDefault="00930D94" w:rsidP="00930D94">
            <w:pPr>
              <w:pStyle w:val="Akapitzlist"/>
              <w:numPr>
                <w:ilvl w:val="0"/>
                <w:numId w:val="22"/>
              </w:numPr>
              <w:spacing w:after="0"/>
            </w:pPr>
            <w:r>
              <w:t>Algorytmy (C++)</w:t>
            </w:r>
          </w:p>
          <w:p w14:paraId="53F5AEFD" w14:textId="010DF520" w:rsidR="009364B0" w:rsidRPr="00371782" w:rsidRDefault="00930D94" w:rsidP="00930D94">
            <w:pPr>
              <w:pStyle w:val="Akapitzlist"/>
              <w:numPr>
                <w:ilvl w:val="0"/>
                <w:numId w:val="24"/>
              </w:numPr>
              <w:spacing w:after="0"/>
            </w:pPr>
            <w:r w:rsidRPr="00930D94">
              <w:t>BFS, Bellman Ford, DFS, Dijkstra, Kruskal, Prim</w:t>
            </w:r>
            <w:r>
              <w:t xml:space="preserve">, </w:t>
            </w:r>
            <w:r w:rsidRPr="00930D94">
              <w:t>Bidirectional Bubble Sort, Bubble Sort, Heap Sort, Insertion Sort, Merge Sort, Quick Sort, Selection Sort, Shell Sort, Stupid Bubble Sort</w:t>
            </w:r>
            <w:r>
              <w:t>.</w:t>
            </w:r>
          </w:p>
        </w:tc>
      </w:tr>
    </w:tbl>
    <w:p w14:paraId="50E3BFEB" w14:textId="231200BD" w:rsidR="00520148" w:rsidRDefault="00520148" w:rsidP="00C07845"/>
    <w:p w14:paraId="6AA9176D" w14:textId="77777777" w:rsidR="00930D94" w:rsidRDefault="00930D94" w:rsidP="00C07845"/>
    <w:sectPr w:rsidR="00930D94" w:rsidSect="006C75C9">
      <w:footerReference w:type="default" r:id="rId12"/>
      <w:pgSz w:w="11906" w:h="16838" w:code="9"/>
      <w:pgMar w:top="720" w:right="720" w:bottom="720" w:left="720" w:header="965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B4268" w14:textId="77777777" w:rsidR="00B136F4" w:rsidRDefault="00B136F4">
      <w:r>
        <w:separator/>
      </w:r>
    </w:p>
    <w:p w14:paraId="4D0F668C" w14:textId="77777777" w:rsidR="00B136F4" w:rsidRDefault="00B136F4"/>
  </w:endnote>
  <w:endnote w:type="continuationSeparator" w:id="0">
    <w:p w14:paraId="7742E832" w14:textId="77777777" w:rsidR="00B136F4" w:rsidRDefault="00B136F4">
      <w:r>
        <w:continuationSeparator/>
      </w:r>
    </w:p>
    <w:p w14:paraId="5CD2AB64" w14:textId="77777777" w:rsidR="00B136F4" w:rsidRDefault="00B136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260" w:type="pct"/>
      <w:tblBorders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  <w:tblDescription w:val="Kontynuacja — tabela układu stopki"/>
    </w:tblPr>
    <w:tblGrid>
      <w:gridCol w:w="544"/>
    </w:tblGrid>
    <w:tr w:rsidR="006D50F7" w14:paraId="2C378496" w14:textId="77777777" w:rsidTr="006D50F7">
      <w:tc>
        <w:tcPr>
          <w:tcW w:w="545" w:type="dxa"/>
          <w:tcBorders>
            <w:right w:val="nil"/>
          </w:tcBorders>
        </w:tcPr>
        <w:p w14:paraId="012DB71D" w14:textId="5105BD20" w:rsidR="006D50F7" w:rsidRDefault="006D50F7" w:rsidP="006D50F7">
          <w:pPr>
            <w:pStyle w:val="Stopka"/>
            <w:jc w:val="left"/>
            <w:rPr>
              <w:rFonts w:asciiTheme="minorHAnsi" w:eastAsiaTheme="minorEastAsia" w:hAnsiTheme="minorHAnsi"/>
              <w:noProof/>
            </w:rPr>
          </w:pPr>
        </w:p>
      </w:tc>
    </w:tr>
  </w:tbl>
  <w:p w14:paraId="68E6384B" w14:textId="77777777" w:rsidR="00811B42" w:rsidRDefault="00811B4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6BEE8" w14:textId="77777777" w:rsidR="00B136F4" w:rsidRDefault="00B136F4">
      <w:r>
        <w:separator/>
      </w:r>
    </w:p>
    <w:p w14:paraId="69B6D366" w14:textId="77777777" w:rsidR="00B136F4" w:rsidRDefault="00B136F4"/>
  </w:footnote>
  <w:footnote w:type="continuationSeparator" w:id="0">
    <w:p w14:paraId="0B1C0CF8" w14:textId="77777777" w:rsidR="00B136F4" w:rsidRDefault="00B136F4">
      <w:r>
        <w:continuationSeparator/>
      </w:r>
    </w:p>
    <w:p w14:paraId="4E2A2BEF" w14:textId="77777777" w:rsidR="00B136F4" w:rsidRDefault="00B136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FEAC20"/>
    <w:lvl w:ilvl="0">
      <w:start w:val="1"/>
      <w:numFmt w:val="decimal"/>
      <w:pStyle w:val="Listanumerowan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280D5A"/>
    <w:lvl w:ilvl="0">
      <w:start w:val="1"/>
      <w:numFmt w:val="decimal"/>
      <w:pStyle w:val="Listanumerowan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688826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E2008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46CAEA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EB00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028BBA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66ED8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43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CEDBC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E73EA2"/>
    <w:multiLevelType w:val="hybridMultilevel"/>
    <w:tmpl w:val="0B88BC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A35910"/>
    <w:multiLevelType w:val="hybridMultilevel"/>
    <w:tmpl w:val="FBA211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E38C6"/>
    <w:multiLevelType w:val="hybridMultilevel"/>
    <w:tmpl w:val="983253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1D0485"/>
    <w:multiLevelType w:val="multilevel"/>
    <w:tmpl w:val="EA707DA0"/>
    <w:lvl w:ilvl="0">
      <w:start w:val="1"/>
      <w:numFmt w:val="bullet"/>
      <w:pStyle w:val="Listapunktowan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511F48AA"/>
    <w:multiLevelType w:val="hybridMultilevel"/>
    <w:tmpl w:val="A920D9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A7E3A"/>
    <w:multiLevelType w:val="hybridMultilevel"/>
    <w:tmpl w:val="903825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C6278"/>
    <w:multiLevelType w:val="hybridMultilevel"/>
    <w:tmpl w:val="90DA61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68FE1CC4"/>
    <w:multiLevelType w:val="hybridMultilevel"/>
    <w:tmpl w:val="77BE3B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9B305E"/>
    <w:multiLevelType w:val="hybridMultilevel"/>
    <w:tmpl w:val="E6FCD786"/>
    <w:lvl w:ilvl="0" w:tplc="AAC61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064017"/>
    <w:multiLevelType w:val="hybridMultilevel"/>
    <w:tmpl w:val="D458C5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B0B7E"/>
    <w:multiLevelType w:val="multilevel"/>
    <w:tmpl w:val="D00856FE"/>
    <w:lvl w:ilvl="0">
      <w:start w:val="1"/>
      <w:numFmt w:val="decimal"/>
      <w:pStyle w:val="Listanumerowana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A54444D"/>
    <w:multiLevelType w:val="hybridMultilevel"/>
    <w:tmpl w:val="55762B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2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2"/>
  </w:num>
  <w:num w:numId="15">
    <w:abstractNumId w:val="13"/>
  </w:num>
  <w:num w:numId="16">
    <w:abstractNumId w:val="21"/>
  </w:num>
  <w:num w:numId="17">
    <w:abstractNumId w:val="19"/>
  </w:num>
  <w:num w:numId="18">
    <w:abstractNumId w:val="10"/>
  </w:num>
  <w:num w:numId="19">
    <w:abstractNumId w:val="17"/>
  </w:num>
  <w:num w:numId="20">
    <w:abstractNumId w:val="14"/>
  </w:num>
  <w:num w:numId="21">
    <w:abstractNumId w:val="23"/>
  </w:num>
  <w:num w:numId="22">
    <w:abstractNumId w:val="15"/>
  </w:num>
  <w:num w:numId="23">
    <w:abstractNumId w:val="1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82"/>
    <w:rsid w:val="000164FC"/>
    <w:rsid w:val="00023D60"/>
    <w:rsid w:val="0005286D"/>
    <w:rsid w:val="00081DD2"/>
    <w:rsid w:val="0009113D"/>
    <w:rsid w:val="000A1FC7"/>
    <w:rsid w:val="00103649"/>
    <w:rsid w:val="00144D93"/>
    <w:rsid w:val="0015218E"/>
    <w:rsid w:val="00163196"/>
    <w:rsid w:val="00184353"/>
    <w:rsid w:val="001A1862"/>
    <w:rsid w:val="00250D3B"/>
    <w:rsid w:val="003003C8"/>
    <w:rsid w:val="003115E8"/>
    <w:rsid w:val="00337482"/>
    <w:rsid w:val="00371782"/>
    <w:rsid w:val="00397F61"/>
    <w:rsid w:val="003C75A2"/>
    <w:rsid w:val="00441991"/>
    <w:rsid w:val="0049630B"/>
    <w:rsid w:val="004A4A08"/>
    <w:rsid w:val="004B0292"/>
    <w:rsid w:val="004D20E0"/>
    <w:rsid w:val="004D5760"/>
    <w:rsid w:val="00520148"/>
    <w:rsid w:val="0053263B"/>
    <w:rsid w:val="005B3629"/>
    <w:rsid w:val="005B530E"/>
    <w:rsid w:val="005E622B"/>
    <w:rsid w:val="005F3895"/>
    <w:rsid w:val="00641E46"/>
    <w:rsid w:val="00657FEC"/>
    <w:rsid w:val="00661F6D"/>
    <w:rsid w:val="00691D3C"/>
    <w:rsid w:val="006C75C9"/>
    <w:rsid w:val="006D50F7"/>
    <w:rsid w:val="00703000"/>
    <w:rsid w:val="00705030"/>
    <w:rsid w:val="00753F92"/>
    <w:rsid w:val="007A11A4"/>
    <w:rsid w:val="007B602A"/>
    <w:rsid w:val="007D6062"/>
    <w:rsid w:val="007E3E3C"/>
    <w:rsid w:val="007E4F90"/>
    <w:rsid w:val="00804A31"/>
    <w:rsid w:val="00811B42"/>
    <w:rsid w:val="00836F70"/>
    <w:rsid w:val="00887463"/>
    <w:rsid w:val="008A2ADF"/>
    <w:rsid w:val="008C1FBA"/>
    <w:rsid w:val="008F24FA"/>
    <w:rsid w:val="00900C2A"/>
    <w:rsid w:val="0090318C"/>
    <w:rsid w:val="0092054B"/>
    <w:rsid w:val="00930D94"/>
    <w:rsid w:val="009364B0"/>
    <w:rsid w:val="009429B4"/>
    <w:rsid w:val="00943768"/>
    <w:rsid w:val="00976DE8"/>
    <w:rsid w:val="0098312D"/>
    <w:rsid w:val="009E6C55"/>
    <w:rsid w:val="00A0090E"/>
    <w:rsid w:val="00A0474B"/>
    <w:rsid w:val="00A324EB"/>
    <w:rsid w:val="00A57FD7"/>
    <w:rsid w:val="00AE4E9B"/>
    <w:rsid w:val="00B136F4"/>
    <w:rsid w:val="00BB12D0"/>
    <w:rsid w:val="00C07845"/>
    <w:rsid w:val="00C11DC8"/>
    <w:rsid w:val="00C23FBF"/>
    <w:rsid w:val="00C33413"/>
    <w:rsid w:val="00C4582B"/>
    <w:rsid w:val="00C56017"/>
    <w:rsid w:val="00CB0067"/>
    <w:rsid w:val="00CB1FED"/>
    <w:rsid w:val="00D127EA"/>
    <w:rsid w:val="00D82F7A"/>
    <w:rsid w:val="00D92FB5"/>
    <w:rsid w:val="00DA3B8F"/>
    <w:rsid w:val="00DD6301"/>
    <w:rsid w:val="00DE487A"/>
    <w:rsid w:val="00E15D8D"/>
    <w:rsid w:val="00E16D57"/>
    <w:rsid w:val="00E80AD4"/>
    <w:rsid w:val="00E951C0"/>
    <w:rsid w:val="00ED4A81"/>
    <w:rsid w:val="00EF253E"/>
    <w:rsid w:val="00F10A88"/>
    <w:rsid w:val="00F463E0"/>
    <w:rsid w:val="00F525BC"/>
    <w:rsid w:val="00FD09F6"/>
    <w:rsid w:val="00FF275D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1B8621"/>
  <w15:docId w15:val="{4C365E7B-A122-4303-84CE-3573C855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pl-PL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7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0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uiPriority="0"/>
    <w:lsdException w:name="Balloon Text" w:semiHidden="1" w:uiPriority="0" w:unhideWhenUsed="1"/>
    <w:lsdException w:name="Table Grid" w:uiPriority="0"/>
    <w:lsdException w:name="Table Theme" w:uiPriority="0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C07845"/>
  </w:style>
  <w:style w:type="paragraph" w:styleId="Nagwek1">
    <w:name w:val="heading 1"/>
    <w:basedOn w:val="Normalny"/>
    <w:uiPriority w:val="7"/>
    <w:qFormat/>
    <w:rsid w:val="00C07845"/>
    <w:pPr>
      <w:contextualSpacing/>
      <w:outlineLvl w:val="0"/>
    </w:pPr>
    <w:rPr>
      <w:rFonts w:asciiTheme="majorHAnsi" w:hAnsiTheme="majorHAnsi"/>
      <w:b/>
      <w:sz w:val="24"/>
    </w:rPr>
  </w:style>
  <w:style w:type="paragraph" w:styleId="Nagwek2">
    <w:name w:val="heading 2"/>
    <w:basedOn w:val="Normalny"/>
    <w:uiPriority w:val="7"/>
    <w:qFormat/>
    <w:rsid w:val="00C07845"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Nagwek3">
    <w:name w:val="heading 3"/>
    <w:basedOn w:val="Normalny"/>
    <w:next w:val="Normalny"/>
    <w:uiPriority w:val="7"/>
    <w:semiHidden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Nagwek4">
    <w:name w:val="heading 4"/>
    <w:basedOn w:val="Normalny"/>
    <w:next w:val="Normalny"/>
    <w:link w:val="Nagwek4Znak"/>
    <w:uiPriority w:val="7"/>
    <w:semiHidden/>
    <w:unhideWhenUsed/>
    <w:qFormat/>
    <w:rsid w:val="00753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7"/>
    <w:semiHidden/>
    <w:unhideWhenUsed/>
    <w:qFormat/>
    <w:rsid w:val="00753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7"/>
    <w:semiHidden/>
    <w:unhideWhenUsed/>
    <w:qFormat/>
    <w:rsid w:val="00753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7"/>
    <w:semiHidden/>
    <w:unhideWhenUsed/>
    <w:qFormat/>
    <w:rsid w:val="00753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7"/>
    <w:semiHidden/>
    <w:unhideWhenUsed/>
    <w:qFormat/>
    <w:rsid w:val="00753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gwek9">
    <w:name w:val="heading 9"/>
    <w:basedOn w:val="Normalny"/>
    <w:next w:val="Normalny"/>
    <w:link w:val="Nagwek9Znak"/>
    <w:uiPriority w:val="7"/>
    <w:semiHidden/>
    <w:unhideWhenUsed/>
    <w:qFormat/>
    <w:rsid w:val="00753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Informacjekontaktowe">
    <w:name w:val="Informacje kontaktowe"/>
    <w:uiPriority w:val="2"/>
    <w:unhideWhenUsed/>
    <w:qFormat/>
    <w:rsid w:val="00C56017"/>
    <w:pPr>
      <w:spacing w:before="60" w:after="480"/>
      <w:contextualSpacing/>
      <w:jc w:val="right"/>
    </w:pPr>
  </w:style>
  <w:style w:type="table" w:styleId="Tabela-Siatka">
    <w:name w:val="Table Grid"/>
    <w:basedOn w:val="Standardowy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punktowana">
    <w:name w:val="List Bullet"/>
    <w:basedOn w:val="Normalny"/>
    <w:uiPriority w:val="8"/>
    <w:qFormat/>
    <w:rsid w:val="00C07845"/>
    <w:pPr>
      <w:numPr>
        <w:numId w:val="15"/>
      </w:numPr>
      <w:spacing w:after="240"/>
      <w:contextualSpacing/>
    </w:pPr>
  </w:style>
  <w:style w:type="paragraph" w:styleId="Tekstdymka">
    <w:name w:val="Balloon Text"/>
    <w:basedOn w:val="Normalny"/>
    <w:uiPriority w:val="7"/>
    <w:semiHidden/>
    <w:unhideWhenUsed/>
    <w:rPr>
      <w:rFonts w:ascii="Tahoma" w:hAnsi="Tahoma" w:cs="Tahoma"/>
      <w:szCs w:val="16"/>
    </w:rPr>
  </w:style>
  <w:style w:type="character" w:styleId="Tekstzastpczy">
    <w:name w:val="Placeholder Text"/>
    <w:basedOn w:val="Domylnaczcionkaakapitu"/>
    <w:uiPriority w:val="99"/>
    <w:semiHidden/>
    <w:rsid w:val="00EF253E"/>
    <w:rPr>
      <w:color w:val="595959" w:themeColor="text1" w:themeTint="A6"/>
    </w:rPr>
  </w:style>
  <w:style w:type="paragraph" w:styleId="Nagwek">
    <w:name w:val="header"/>
    <w:basedOn w:val="Normalny"/>
    <w:link w:val="NagwekZnak"/>
    <w:uiPriority w:val="99"/>
    <w:pPr>
      <w:spacing w:after="0"/>
    </w:p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Stopka">
    <w:name w:val="footer"/>
    <w:basedOn w:val="Normalny"/>
    <w:link w:val="StopkaZnak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StopkaZnak">
    <w:name w:val="Stopka Znak"/>
    <w:basedOn w:val="Domylnaczcionkaakapitu"/>
    <w:link w:val="Stopka"/>
    <w:uiPriority w:val="99"/>
    <w:rsid w:val="00250D3B"/>
    <w:rPr>
      <w:rFonts w:asciiTheme="majorHAnsi" w:eastAsiaTheme="majorEastAsia" w:hAnsiTheme="majorHAnsi"/>
    </w:rPr>
  </w:style>
  <w:style w:type="paragraph" w:customStyle="1" w:styleId="Stopkapogrubienie">
    <w:name w:val="Stopka — pogrubienie"/>
    <w:basedOn w:val="Stopka"/>
    <w:link w:val="Stopkapogrubienieznak"/>
    <w:uiPriority w:val="99"/>
    <w:rPr>
      <w:b/>
    </w:rPr>
  </w:style>
  <w:style w:type="character" w:customStyle="1" w:styleId="Stopkapogrubienieznak">
    <w:name w:val="Stopka — pogrubienie (znak)"/>
    <w:basedOn w:val="StopkaZnak"/>
    <w:link w:val="Stopkapogrubienie"/>
    <w:uiPriority w:val="99"/>
    <w:rPr>
      <w:rFonts w:asciiTheme="majorHAnsi" w:eastAsiaTheme="majorEastAsia" w:hAnsiTheme="majorHAnsi"/>
      <w:b/>
    </w:rPr>
  </w:style>
  <w:style w:type="paragraph" w:styleId="Tytu">
    <w:name w:val="Title"/>
    <w:basedOn w:val="Normalny"/>
    <w:link w:val="TytuZnak"/>
    <w:uiPriority w:val="1"/>
    <w:qFormat/>
    <w:rsid w:val="00250D3B"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character" w:customStyle="1" w:styleId="TytuZnak">
    <w:name w:val="Tytuł Znak"/>
    <w:basedOn w:val="Domylnaczcionkaakapitu"/>
    <w:link w:val="Tytu"/>
    <w:uiPriority w:val="1"/>
    <w:rsid w:val="00250D3B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Bibliografia">
    <w:name w:val="Bibliography"/>
    <w:basedOn w:val="Normalny"/>
    <w:next w:val="Normalny"/>
    <w:uiPriority w:val="37"/>
    <w:semiHidden/>
    <w:unhideWhenUsed/>
    <w:rsid w:val="00753F92"/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EF253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EF253E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EF25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EF253E"/>
    <w:rPr>
      <w:i/>
      <w:iCs/>
      <w:color w:val="365F91" w:themeColor="accent1" w:themeShade="BF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EF253E"/>
    <w:rPr>
      <w:b/>
      <w:bCs/>
      <w:caps w:val="0"/>
      <w:smallCaps/>
      <w:color w:val="365F91" w:themeColor="accent1" w:themeShade="BF"/>
      <w:spacing w:val="5"/>
    </w:rPr>
  </w:style>
  <w:style w:type="paragraph" w:styleId="Tekstblokowy">
    <w:name w:val="Block Text"/>
    <w:basedOn w:val="Normalny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Tekstpodstawowy">
    <w:name w:val="Body Text"/>
    <w:basedOn w:val="Normalny"/>
    <w:link w:val="TekstpodstawowyZnak"/>
    <w:uiPriority w:val="7"/>
    <w:semiHidden/>
    <w:unhideWhenUsed/>
    <w:rsid w:val="00753F92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7"/>
    <w:semiHidden/>
    <w:rsid w:val="00753F92"/>
  </w:style>
  <w:style w:type="paragraph" w:styleId="Tekstpodstawowy2">
    <w:name w:val="Body Text 2"/>
    <w:basedOn w:val="Normalny"/>
    <w:link w:val="Tekstpodstawowy2Znak"/>
    <w:uiPriority w:val="7"/>
    <w:semiHidden/>
    <w:unhideWhenUsed/>
    <w:rsid w:val="00753F92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7"/>
    <w:semiHidden/>
    <w:rsid w:val="00753F92"/>
  </w:style>
  <w:style w:type="paragraph" w:styleId="Tekstpodstawowy3">
    <w:name w:val="Body Text 3"/>
    <w:basedOn w:val="Normalny"/>
    <w:link w:val="Tekstpodstawowy3Znak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7"/>
    <w:semiHidden/>
    <w:rsid w:val="00753F92"/>
    <w:rPr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7"/>
    <w:semiHidden/>
    <w:unhideWhenUsed/>
    <w:rsid w:val="00753F92"/>
    <w:pPr>
      <w:spacing w:after="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7"/>
    <w:semiHidden/>
    <w:rsid w:val="00753F92"/>
  </w:style>
  <w:style w:type="paragraph" w:styleId="Tekstpodstawowywcity">
    <w:name w:val="Body Text Indent"/>
    <w:basedOn w:val="Normalny"/>
    <w:link w:val="TekstpodstawowywcityZnak"/>
    <w:uiPriority w:val="7"/>
    <w:semiHidden/>
    <w:unhideWhenUsed/>
    <w:rsid w:val="00753F92"/>
    <w:pPr>
      <w:spacing w:after="120"/>
      <w:ind w:left="36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7"/>
    <w:semiHidden/>
    <w:rsid w:val="00753F92"/>
  </w:style>
  <w:style w:type="paragraph" w:styleId="Tekstpodstawowyzwciciem2">
    <w:name w:val="Body Text First Indent 2"/>
    <w:basedOn w:val="Tekstpodstawowywcity"/>
    <w:link w:val="Tekstpodstawowyzwciciem2Znak"/>
    <w:uiPriority w:val="7"/>
    <w:semiHidden/>
    <w:unhideWhenUsed/>
    <w:rsid w:val="00753F92"/>
    <w:pPr>
      <w:spacing w:after="60"/>
      <w:ind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7"/>
    <w:semiHidden/>
    <w:rsid w:val="00753F92"/>
  </w:style>
  <w:style w:type="paragraph" w:styleId="Tekstpodstawowywcity2">
    <w:name w:val="Body Text Indent 2"/>
    <w:basedOn w:val="Normalny"/>
    <w:link w:val="Tekstpodstawowywcity2Znak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7"/>
    <w:semiHidden/>
    <w:rsid w:val="00753F92"/>
  </w:style>
  <w:style w:type="paragraph" w:styleId="Tekstpodstawowywcity3">
    <w:name w:val="Body Text Indent 3"/>
    <w:basedOn w:val="Normalny"/>
    <w:link w:val="Tekstpodstawowywcity3Znak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7"/>
    <w:semiHidden/>
    <w:rsid w:val="00753F92"/>
    <w:rPr>
      <w:szCs w:val="16"/>
    </w:rPr>
  </w:style>
  <w:style w:type="character" w:styleId="Tytuksiki">
    <w:name w:val="Book Title"/>
    <w:basedOn w:val="Domylnaczcionkaakapitu"/>
    <w:uiPriority w:val="33"/>
    <w:semiHidden/>
    <w:unhideWhenUsed/>
    <w:qFormat/>
    <w:rsid w:val="00753F92"/>
    <w:rPr>
      <w:b/>
      <w:bCs/>
      <w:i/>
      <w:iCs/>
      <w:spacing w:val="5"/>
    </w:rPr>
  </w:style>
  <w:style w:type="paragraph" w:styleId="Legenda">
    <w:name w:val="caption"/>
    <w:basedOn w:val="Normalny"/>
    <w:next w:val="Normalny"/>
    <w:uiPriority w:val="7"/>
    <w:semiHidden/>
    <w:unhideWhenUsed/>
    <w:qFormat/>
    <w:rsid w:val="00753F92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Zwrotpoegnalny">
    <w:name w:val="Closing"/>
    <w:basedOn w:val="Normalny"/>
    <w:link w:val="ZwrotpoegnalnyZnak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ZwrotpoegnalnyZnak">
    <w:name w:val="Zwrot pożegnalny Znak"/>
    <w:basedOn w:val="Domylnaczcionkaakapitu"/>
    <w:link w:val="Zwrotpoegnalny"/>
    <w:uiPriority w:val="7"/>
    <w:semiHidden/>
    <w:rsid w:val="00753F92"/>
  </w:style>
  <w:style w:type="table" w:styleId="Kolorowasiatka">
    <w:name w:val="Colorful Grid"/>
    <w:basedOn w:val="Standardowy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woaniedokomentarza">
    <w:name w:val="annotation reference"/>
    <w:basedOn w:val="Domylnaczcionkaakapitu"/>
    <w:uiPriority w:val="7"/>
    <w:semiHidden/>
    <w:unhideWhenUsed/>
    <w:rsid w:val="00753F92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7"/>
    <w:semiHidden/>
    <w:rsid w:val="00753F92"/>
    <w:rPr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7"/>
    <w:semiHidden/>
    <w:unhideWhenUsed/>
    <w:rsid w:val="00753F9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7"/>
    <w:semiHidden/>
    <w:rsid w:val="00753F92"/>
    <w:rPr>
      <w:b/>
      <w:bCs/>
      <w:szCs w:val="20"/>
    </w:rPr>
  </w:style>
  <w:style w:type="table" w:styleId="Ciemnalista">
    <w:name w:val="Dark List"/>
    <w:basedOn w:val="Standardowy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a">
    <w:name w:val="Date"/>
    <w:basedOn w:val="Normalny"/>
    <w:next w:val="Normalny"/>
    <w:link w:val="DataZnak"/>
    <w:uiPriority w:val="7"/>
    <w:semiHidden/>
    <w:unhideWhenUsed/>
    <w:rsid w:val="00753F92"/>
  </w:style>
  <w:style w:type="character" w:customStyle="1" w:styleId="DataZnak">
    <w:name w:val="Data Znak"/>
    <w:basedOn w:val="Domylnaczcionkaakapitu"/>
    <w:link w:val="Data"/>
    <w:uiPriority w:val="7"/>
    <w:semiHidden/>
    <w:rsid w:val="00753F92"/>
  </w:style>
  <w:style w:type="paragraph" w:styleId="Mapadokumentu">
    <w:name w:val="Document Map"/>
    <w:basedOn w:val="Normalny"/>
    <w:link w:val="MapadokumentuZnak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7"/>
    <w:semiHidden/>
    <w:rsid w:val="00753F92"/>
    <w:rPr>
      <w:rFonts w:ascii="Segoe UI" w:hAnsi="Segoe UI" w:cs="Segoe UI"/>
      <w:szCs w:val="16"/>
    </w:rPr>
  </w:style>
  <w:style w:type="paragraph" w:styleId="Podpise-mail">
    <w:name w:val="E-mail Signature"/>
    <w:basedOn w:val="Normalny"/>
    <w:link w:val="Podpise-mailZnak"/>
    <w:uiPriority w:val="7"/>
    <w:semiHidden/>
    <w:unhideWhenUsed/>
    <w:rsid w:val="00753F92"/>
    <w:pPr>
      <w:spacing w:after="0" w:line="240" w:lineRule="auto"/>
    </w:pPr>
  </w:style>
  <w:style w:type="character" w:customStyle="1" w:styleId="Podpise-mailZnak">
    <w:name w:val="Podpis e-mail Znak"/>
    <w:basedOn w:val="Domylnaczcionkaakapitu"/>
    <w:link w:val="Podpise-mail"/>
    <w:uiPriority w:val="7"/>
    <w:semiHidden/>
    <w:rsid w:val="00753F92"/>
  </w:style>
  <w:style w:type="character" w:styleId="Uwydatnienie">
    <w:name w:val="Emphasis"/>
    <w:basedOn w:val="Domylnaczcionkaakapitu"/>
    <w:uiPriority w:val="7"/>
    <w:semiHidden/>
    <w:unhideWhenUsed/>
    <w:qFormat/>
    <w:rsid w:val="00753F92"/>
    <w:rPr>
      <w:i/>
      <w:iCs/>
    </w:rPr>
  </w:style>
  <w:style w:type="character" w:styleId="Odwoanieprzypisukocowego">
    <w:name w:val="endnote reference"/>
    <w:basedOn w:val="Domylnaczcionkaakapitu"/>
    <w:uiPriority w:val="7"/>
    <w:semiHidden/>
    <w:unhideWhenUsed/>
    <w:rsid w:val="00753F92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7"/>
    <w:semiHidden/>
    <w:rsid w:val="00753F92"/>
    <w:rPr>
      <w:szCs w:val="20"/>
    </w:rPr>
  </w:style>
  <w:style w:type="paragraph" w:styleId="Adresnakopercie">
    <w:name w:val="envelope address"/>
    <w:basedOn w:val="Normalny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zwrotnynakopercie">
    <w:name w:val="envelope return"/>
    <w:basedOn w:val="Normalny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UyteHipercze">
    <w:name w:val="FollowedHyperlink"/>
    <w:basedOn w:val="Domylnaczcionkaakapitu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Odwoanieprzypisudolnego">
    <w:name w:val="footnote reference"/>
    <w:basedOn w:val="Domylnaczcionkaakapitu"/>
    <w:uiPriority w:val="7"/>
    <w:semiHidden/>
    <w:unhideWhenUsed/>
    <w:rsid w:val="00753F92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7"/>
    <w:semiHidden/>
    <w:rsid w:val="00753F92"/>
    <w:rPr>
      <w:szCs w:val="20"/>
    </w:rPr>
  </w:style>
  <w:style w:type="table" w:styleId="Tabelasiatki1jasna">
    <w:name w:val="Grid Table 1 Light"/>
    <w:basedOn w:val="Standardowy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4">
    <w:name w:val="Grid Table 1 Light Accent 4"/>
    <w:basedOn w:val="Standardowy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5">
    <w:name w:val="Grid Table 1 Light Accent 5"/>
    <w:basedOn w:val="Standardowy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6">
    <w:name w:val="Grid Table 1 Light Accent 6"/>
    <w:basedOn w:val="Standardowy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">
    <w:name w:val="Grid Table 2"/>
    <w:basedOn w:val="Standardowy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2akcent1">
    <w:name w:val="Grid Table 2 Accent 1"/>
    <w:basedOn w:val="Standardowy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siatki2akcent2">
    <w:name w:val="Grid Table 2 Accent 2"/>
    <w:basedOn w:val="Standardowy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siatki2akcent3">
    <w:name w:val="Grid Table 2 Accent 3"/>
    <w:basedOn w:val="Standardowy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siatki2akcent4">
    <w:name w:val="Grid Table 2 Accent 4"/>
    <w:basedOn w:val="Standardowy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siatki2akcent5">
    <w:name w:val="Grid Table 2 Accent 5"/>
    <w:basedOn w:val="Standardowy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siatki2akcent6">
    <w:name w:val="Grid Table 2 Accent 6"/>
    <w:basedOn w:val="Standardowy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siatki3">
    <w:name w:val="Grid Table 3"/>
    <w:basedOn w:val="Standardowy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3akcent1">
    <w:name w:val="Grid Table 3 Accent 1"/>
    <w:basedOn w:val="Standardowy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elasiatki3akcent2">
    <w:name w:val="Grid Table 3 Accent 2"/>
    <w:basedOn w:val="Standardowy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elasiatki3akcent3">
    <w:name w:val="Grid Table 3 Accent 3"/>
    <w:basedOn w:val="Standardowy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asiatki3akcent4">
    <w:name w:val="Grid Table 3 Accent 4"/>
    <w:basedOn w:val="Standardowy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elasiatki3akcent5">
    <w:name w:val="Grid Table 3 Accent 5"/>
    <w:basedOn w:val="Standardowy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siatki3akcent6">
    <w:name w:val="Grid Table 3 Accent 6"/>
    <w:basedOn w:val="Standardowy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elasiatki4">
    <w:name w:val="Grid Table 4"/>
    <w:basedOn w:val="Standardowy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1">
    <w:name w:val="Grid Table 4 Accent 1"/>
    <w:basedOn w:val="Standardowy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siatki4akcent2">
    <w:name w:val="Grid Table 4 Accent 2"/>
    <w:basedOn w:val="Standardowy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siatki4akcent3">
    <w:name w:val="Grid Table 4 Accent 3"/>
    <w:basedOn w:val="Standardowy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siatki4akcent4">
    <w:name w:val="Grid Table 4 Accent 4"/>
    <w:basedOn w:val="Standardowy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siatki4akcent5">
    <w:name w:val="Grid Table 4 Accent 5"/>
    <w:basedOn w:val="Standardowy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siatki4akcent6">
    <w:name w:val="Grid Table 4 Accent 6"/>
    <w:basedOn w:val="Standardowy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siatki5ciemna">
    <w:name w:val="Grid Table 5 Dark"/>
    <w:basedOn w:val="Standardowy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1">
    <w:name w:val="Grid Table 5 Dark Accent 1"/>
    <w:basedOn w:val="Standardowy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siatki5ciemnaakcent2">
    <w:name w:val="Grid Table 5 Dark Accent 2"/>
    <w:basedOn w:val="Standardowy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elasiatki5ciemnaakcent3">
    <w:name w:val="Grid Table 5 Dark Accent 3"/>
    <w:basedOn w:val="Standardowy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elasiatki5ciemnaakcent4">
    <w:name w:val="Grid Table 5 Dark Accent 4"/>
    <w:basedOn w:val="Standardowy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elasiatki5ciemnaakcent5">
    <w:name w:val="Grid Table 5 Dark Accent 5"/>
    <w:basedOn w:val="Standardowy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siatki5ciemnaakcent6">
    <w:name w:val="Grid Table 5 Dark Accent 6"/>
    <w:basedOn w:val="Standardowy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elasiatki6kolorowa">
    <w:name w:val="Grid Table 6 Colorful"/>
    <w:basedOn w:val="Standardowy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6kolorowaakcent1">
    <w:name w:val="Grid Table 6 Colorful Accent 1"/>
    <w:basedOn w:val="Standardowy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siatki6kolorowaakcent2">
    <w:name w:val="Grid Table 6 Colorful Accent 2"/>
    <w:basedOn w:val="Standardowy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siatki6kolorowaakcent3">
    <w:name w:val="Grid Table 6 Colorful Accent 3"/>
    <w:basedOn w:val="Standardowy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siatki6kolorowaakcent4">
    <w:name w:val="Grid Table 6 Colorful Accent 4"/>
    <w:basedOn w:val="Standardowy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siatki6kolorowaakcent5">
    <w:name w:val="Grid Table 6 Colorful Accent 5"/>
    <w:basedOn w:val="Standardowy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siatki6kolorowaakcent6">
    <w:name w:val="Grid Table 6 Colorful Accent 6"/>
    <w:basedOn w:val="Standardowy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siatki7kolorowa">
    <w:name w:val="Grid Table 7 Colorful"/>
    <w:basedOn w:val="Standardowy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7kolorowaakcent1">
    <w:name w:val="Grid Table 7 Colorful Accent 1"/>
    <w:basedOn w:val="Standardowy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elasiatki7kolorowaakcent2">
    <w:name w:val="Grid Table 7 Colorful Accent 2"/>
    <w:basedOn w:val="Standardowy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elasiatki7kolorowaakcent3">
    <w:name w:val="Grid Table 7 Colorful Accent 3"/>
    <w:basedOn w:val="Standardowy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asiatki7kolorowaakcent4">
    <w:name w:val="Grid Table 7 Colorful Accent 4"/>
    <w:basedOn w:val="Standardowy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elasiatki7kolorowaakcent5">
    <w:name w:val="Grid Table 7 Colorful Accent 5"/>
    <w:basedOn w:val="Standardowy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siatki7kolorowaakcent6">
    <w:name w:val="Grid Table 7 Colorful Accent 6"/>
    <w:basedOn w:val="Standardowy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ztag">
    <w:name w:val="Hashtag"/>
    <w:basedOn w:val="Domylnaczcionkaakapitu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Nagwek4Znak">
    <w:name w:val="Nagłówek 4 Znak"/>
    <w:basedOn w:val="Domylnaczcionkaakapitu"/>
    <w:link w:val="Nagwek4"/>
    <w:uiPriority w:val="7"/>
    <w:semiHidden/>
    <w:rsid w:val="00753F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7"/>
    <w:semiHidden/>
    <w:rsid w:val="00753F9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7"/>
    <w:semiHidden/>
    <w:rsid w:val="00753F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7"/>
    <w:semiHidden/>
    <w:rsid w:val="00753F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7"/>
    <w:semiHidden/>
    <w:rsid w:val="00753F9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gwek9Znak">
    <w:name w:val="Nagłówek 9 Znak"/>
    <w:basedOn w:val="Domylnaczcionkaakapitu"/>
    <w:link w:val="Nagwek9"/>
    <w:uiPriority w:val="7"/>
    <w:semiHidden/>
    <w:rsid w:val="00753F9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kronim">
    <w:name w:val="HTML Acronym"/>
    <w:basedOn w:val="Domylnaczcionkaakapitu"/>
    <w:uiPriority w:val="7"/>
    <w:semiHidden/>
    <w:unhideWhenUsed/>
    <w:rsid w:val="00753F92"/>
  </w:style>
  <w:style w:type="paragraph" w:styleId="HTML-adres">
    <w:name w:val="HTML Address"/>
    <w:basedOn w:val="Normalny"/>
    <w:link w:val="HTML-adresZnak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7"/>
    <w:semiHidden/>
    <w:rsid w:val="00753F92"/>
    <w:rPr>
      <w:i/>
      <w:iCs/>
    </w:rPr>
  </w:style>
  <w:style w:type="character" w:styleId="HTML-cytat">
    <w:name w:val="HTML Cite"/>
    <w:basedOn w:val="Domylnaczcionkaakapitu"/>
    <w:uiPriority w:val="7"/>
    <w:semiHidden/>
    <w:unhideWhenUsed/>
    <w:rsid w:val="00753F92"/>
    <w:rPr>
      <w:i/>
      <w:iCs/>
    </w:rPr>
  </w:style>
  <w:style w:type="character" w:styleId="HTML-kod">
    <w:name w:val="HTML Code"/>
    <w:basedOn w:val="Domylnaczcionkaakapitu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-definicja">
    <w:name w:val="HTML Definition"/>
    <w:basedOn w:val="Domylnaczcionkaakapitu"/>
    <w:uiPriority w:val="7"/>
    <w:semiHidden/>
    <w:unhideWhenUsed/>
    <w:rsid w:val="00753F92"/>
    <w:rPr>
      <w:i/>
      <w:iCs/>
    </w:rPr>
  </w:style>
  <w:style w:type="character" w:styleId="HTML-klawiatura">
    <w:name w:val="HTML Keyboard"/>
    <w:basedOn w:val="Domylnaczcionkaakapitu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7"/>
    <w:semiHidden/>
    <w:rsid w:val="00753F92"/>
    <w:rPr>
      <w:rFonts w:ascii="Consolas" w:hAnsi="Consolas"/>
      <w:szCs w:val="20"/>
    </w:rPr>
  </w:style>
  <w:style w:type="character" w:styleId="HTML-przykad">
    <w:name w:val="HTML Sample"/>
    <w:basedOn w:val="Domylnaczcionkaakapitu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HTML-staaszeroko">
    <w:name w:val="HTML Typewriter"/>
    <w:basedOn w:val="Domylnaczcionkaakapitu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-zmienna">
    <w:name w:val="HTML Variable"/>
    <w:basedOn w:val="Domylnaczcionkaakapitu"/>
    <w:uiPriority w:val="7"/>
    <w:semiHidden/>
    <w:unhideWhenUsed/>
    <w:rsid w:val="00753F92"/>
    <w:rPr>
      <w:i/>
      <w:iCs/>
    </w:rPr>
  </w:style>
  <w:style w:type="character" w:styleId="Hipercze">
    <w:name w:val="Hyperlink"/>
    <w:basedOn w:val="Domylnaczcionkaakapitu"/>
    <w:uiPriority w:val="7"/>
    <w:unhideWhenUsed/>
    <w:rsid w:val="00753F92"/>
    <w:rPr>
      <w:color w:val="0000FF" w:themeColor="hyperlink"/>
      <w:u w:val="single"/>
    </w:rPr>
  </w:style>
  <w:style w:type="paragraph" w:styleId="Indeks1">
    <w:name w:val="index 1"/>
    <w:basedOn w:val="Normalny"/>
    <w:next w:val="Normalny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Indeks2">
    <w:name w:val="index 2"/>
    <w:basedOn w:val="Normalny"/>
    <w:next w:val="Normalny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Indeks3">
    <w:name w:val="index 3"/>
    <w:basedOn w:val="Normalny"/>
    <w:next w:val="Normalny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Indeks4">
    <w:name w:val="index 4"/>
    <w:basedOn w:val="Normalny"/>
    <w:next w:val="Normalny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Indeks5">
    <w:name w:val="index 5"/>
    <w:basedOn w:val="Normalny"/>
    <w:next w:val="Normalny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Indeks6">
    <w:name w:val="index 6"/>
    <w:basedOn w:val="Normalny"/>
    <w:next w:val="Normalny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Indeks7">
    <w:name w:val="index 7"/>
    <w:basedOn w:val="Normalny"/>
    <w:next w:val="Normalny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Indeks8">
    <w:name w:val="index 8"/>
    <w:basedOn w:val="Normalny"/>
    <w:next w:val="Normalny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Indeks9">
    <w:name w:val="index 9"/>
    <w:basedOn w:val="Normalny"/>
    <w:next w:val="Normalny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Nagwekindeksu">
    <w:name w:val="index heading"/>
    <w:basedOn w:val="Normalny"/>
    <w:next w:val="Indeks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661F6D"/>
    <w:rPr>
      <w:i/>
      <w:iCs/>
      <w:color w:val="365F91" w:themeColor="accent1" w:themeShade="BF"/>
    </w:rPr>
  </w:style>
  <w:style w:type="table" w:styleId="Jasnasiatka">
    <w:name w:val="Light Grid"/>
    <w:basedOn w:val="Standardowy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Jasnalista">
    <w:name w:val="Light List"/>
    <w:basedOn w:val="Standardowy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umerwiersza">
    <w:name w:val="line number"/>
    <w:basedOn w:val="Domylnaczcionkaakapitu"/>
    <w:uiPriority w:val="7"/>
    <w:semiHidden/>
    <w:unhideWhenUsed/>
    <w:rsid w:val="00753F92"/>
  </w:style>
  <w:style w:type="paragraph" w:styleId="Lista">
    <w:name w:val="List"/>
    <w:basedOn w:val="Normalny"/>
    <w:uiPriority w:val="7"/>
    <w:semiHidden/>
    <w:unhideWhenUsed/>
    <w:rsid w:val="00753F92"/>
    <w:pPr>
      <w:ind w:left="360" w:hanging="360"/>
      <w:contextualSpacing/>
    </w:pPr>
  </w:style>
  <w:style w:type="paragraph" w:styleId="Lista2">
    <w:name w:val="List 2"/>
    <w:basedOn w:val="Normalny"/>
    <w:uiPriority w:val="7"/>
    <w:semiHidden/>
    <w:unhideWhenUsed/>
    <w:rsid w:val="00753F92"/>
    <w:pPr>
      <w:ind w:left="720" w:hanging="360"/>
      <w:contextualSpacing/>
    </w:pPr>
  </w:style>
  <w:style w:type="paragraph" w:styleId="Lista3">
    <w:name w:val="List 3"/>
    <w:basedOn w:val="Normalny"/>
    <w:uiPriority w:val="7"/>
    <w:semiHidden/>
    <w:unhideWhenUsed/>
    <w:rsid w:val="00753F92"/>
    <w:pPr>
      <w:ind w:left="1080" w:hanging="360"/>
      <w:contextualSpacing/>
    </w:pPr>
  </w:style>
  <w:style w:type="paragraph" w:styleId="Lista4">
    <w:name w:val="List 4"/>
    <w:basedOn w:val="Normalny"/>
    <w:uiPriority w:val="7"/>
    <w:semiHidden/>
    <w:unhideWhenUsed/>
    <w:rsid w:val="00753F92"/>
    <w:pPr>
      <w:ind w:left="1440" w:hanging="360"/>
      <w:contextualSpacing/>
    </w:pPr>
  </w:style>
  <w:style w:type="paragraph" w:styleId="Lista5">
    <w:name w:val="List 5"/>
    <w:basedOn w:val="Normalny"/>
    <w:uiPriority w:val="7"/>
    <w:semiHidden/>
    <w:unhideWhenUsed/>
    <w:rsid w:val="00753F92"/>
    <w:pPr>
      <w:ind w:left="1800" w:hanging="360"/>
      <w:contextualSpacing/>
    </w:pPr>
  </w:style>
  <w:style w:type="paragraph" w:styleId="Listapunktowana2">
    <w:name w:val="List Bullet 2"/>
    <w:basedOn w:val="Normalny"/>
    <w:uiPriority w:val="7"/>
    <w:semiHidden/>
    <w:unhideWhenUsed/>
    <w:rsid w:val="00753F92"/>
    <w:pPr>
      <w:numPr>
        <w:numId w:val="6"/>
      </w:numPr>
      <w:contextualSpacing/>
    </w:pPr>
  </w:style>
  <w:style w:type="paragraph" w:styleId="Listapunktowana3">
    <w:name w:val="List Bullet 3"/>
    <w:basedOn w:val="Normalny"/>
    <w:uiPriority w:val="7"/>
    <w:semiHidden/>
    <w:unhideWhenUsed/>
    <w:rsid w:val="00753F92"/>
    <w:pPr>
      <w:numPr>
        <w:numId w:val="7"/>
      </w:numPr>
      <w:contextualSpacing/>
    </w:pPr>
  </w:style>
  <w:style w:type="paragraph" w:styleId="Listapunktowana4">
    <w:name w:val="List Bullet 4"/>
    <w:basedOn w:val="Normalny"/>
    <w:uiPriority w:val="7"/>
    <w:semiHidden/>
    <w:unhideWhenUsed/>
    <w:rsid w:val="00753F92"/>
    <w:pPr>
      <w:numPr>
        <w:numId w:val="8"/>
      </w:numPr>
      <w:contextualSpacing/>
    </w:pPr>
  </w:style>
  <w:style w:type="paragraph" w:styleId="Listapunktowana5">
    <w:name w:val="List Bullet 5"/>
    <w:basedOn w:val="Normalny"/>
    <w:uiPriority w:val="7"/>
    <w:semiHidden/>
    <w:unhideWhenUsed/>
    <w:rsid w:val="00753F92"/>
    <w:pPr>
      <w:numPr>
        <w:numId w:val="9"/>
      </w:numPr>
      <w:contextualSpacing/>
    </w:pPr>
  </w:style>
  <w:style w:type="paragraph" w:styleId="Lista-kontynuacja">
    <w:name w:val="List Continue"/>
    <w:basedOn w:val="Normalny"/>
    <w:uiPriority w:val="7"/>
    <w:semiHidden/>
    <w:unhideWhenUsed/>
    <w:rsid w:val="00753F92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7"/>
    <w:semiHidden/>
    <w:unhideWhenUsed/>
    <w:rsid w:val="00753F92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7"/>
    <w:semiHidden/>
    <w:unhideWhenUsed/>
    <w:rsid w:val="00753F92"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7"/>
    <w:semiHidden/>
    <w:unhideWhenUsed/>
    <w:rsid w:val="00753F92"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7"/>
    <w:semiHidden/>
    <w:unhideWhenUsed/>
    <w:rsid w:val="00753F92"/>
    <w:pPr>
      <w:spacing w:after="120"/>
      <w:ind w:left="1800"/>
      <w:contextualSpacing/>
    </w:pPr>
  </w:style>
  <w:style w:type="paragraph" w:styleId="Listanumerowana">
    <w:name w:val="List Number"/>
    <w:basedOn w:val="Normalny"/>
    <w:uiPriority w:val="8"/>
    <w:qFormat/>
    <w:rsid w:val="00C07845"/>
    <w:pPr>
      <w:numPr>
        <w:numId w:val="14"/>
      </w:numPr>
      <w:contextualSpacing/>
    </w:pPr>
  </w:style>
  <w:style w:type="paragraph" w:styleId="Listanumerowana2">
    <w:name w:val="List Number 2"/>
    <w:basedOn w:val="Normalny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Listanumerowana3">
    <w:name w:val="List Number 3"/>
    <w:basedOn w:val="Normalny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Listanumerowana4">
    <w:name w:val="List Number 4"/>
    <w:basedOn w:val="Normalny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Listanumerowana5">
    <w:name w:val="List Number 5"/>
    <w:basedOn w:val="Normalny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Akapitzlist">
    <w:name w:val="List Paragraph"/>
    <w:basedOn w:val="Normalny"/>
    <w:uiPriority w:val="34"/>
    <w:unhideWhenUsed/>
    <w:rsid w:val="00753F92"/>
    <w:pPr>
      <w:ind w:left="720"/>
      <w:contextualSpacing/>
    </w:pPr>
  </w:style>
  <w:style w:type="table" w:styleId="Tabelalisty1jasna">
    <w:name w:val="List Table 1 Light"/>
    <w:basedOn w:val="Standardowy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1jasnaakcent1">
    <w:name w:val="List Table 1 Light Accent 1"/>
    <w:basedOn w:val="Standardowy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listy1jasnaakcent2">
    <w:name w:val="List Table 1 Light Accent 2"/>
    <w:basedOn w:val="Standardowy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listy1jasnaakcent3">
    <w:name w:val="List Table 1 Light Accent 3"/>
    <w:basedOn w:val="Standardowy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listy1jasnaakcent4">
    <w:name w:val="List Table 1 Light Accent 4"/>
    <w:basedOn w:val="Standardowy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listy1jasnaakcent5">
    <w:name w:val="List Table 1 Light Accent 5"/>
    <w:basedOn w:val="Standardowy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listy1jasnaakcent6">
    <w:name w:val="List Table 1 Light Accent 6"/>
    <w:basedOn w:val="Standardowy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listy2">
    <w:name w:val="List Table 2"/>
    <w:basedOn w:val="Standardowy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2akcent1">
    <w:name w:val="List Table 2 Accent 1"/>
    <w:basedOn w:val="Standardowy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listy2akcent2">
    <w:name w:val="List Table 2 Accent 2"/>
    <w:basedOn w:val="Standardowy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listy2akcent3">
    <w:name w:val="List Table 2 Accent 3"/>
    <w:basedOn w:val="Standardowy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listy2akcent4">
    <w:name w:val="List Table 2 Accent 4"/>
    <w:basedOn w:val="Standardowy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listy2akcent5">
    <w:name w:val="List Table 2 Accent 5"/>
    <w:basedOn w:val="Standardowy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listy2akcent6">
    <w:name w:val="List Table 2 Accent 6"/>
    <w:basedOn w:val="Standardowy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listy3">
    <w:name w:val="List Table 3"/>
    <w:basedOn w:val="Standardowy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listy3akcent1">
    <w:name w:val="List Table 3 Accent 1"/>
    <w:basedOn w:val="Standardowy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elalisty3akcent2">
    <w:name w:val="List Table 3 Accent 2"/>
    <w:basedOn w:val="Standardowy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elalisty3akcent3">
    <w:name w:val="List Table 3 Accent 3"/>
    <w:basedOn w:val="Standardowy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elalisty3akcent4">
    <w:name w:val="List Table 3 Accent 4"/>
    <w:basedOn w:val="Standardowy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elalisty3akcent5">
    <w:name w:val="List Table 3 Accent 5"/>
    <w:basedOn w:val="Standardowy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alisty3akcent6">
    <w:name w:val="List Table 3 Accent 6"/>
    <w:basedOn w:val="Standardowy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elalisty4">
    <w:name w:val="List Table 4"/>
    <w:basedOn w:val="Standardowy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4akcent1">
    <w:name w:val="List Table 4 Accent 1"/>
    <w:basedOn w:val="Standardowy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listy4akcent2">
    <w:name w:val="List Table 4 Accent 2"/>
    <w:basedOn w:val="Standardowy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listy4akcent3">
    <w:name w:val="List Table 4 Accent 3"/>
    <w:basedOn w:val="Standardowy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listy4akcent4">
    <w:name w:val="List Table 4 Accent 4"/>
    <w:basedOn w:val="Standardowy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listy4akcent5">
    <w:name w:val="List Table 4 Accent 5"/>
    <w:basedOn w:val="Standardowy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listy4akcent6">
    <w:name w:val="List Table 4 Accent 6"/>
    <w:basedOn w:val="Standardowy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listy5ciemna">
    <w:name w:val="List Table 5 Dark"/>
    <w:basedOn w:val="Standardowy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1">
    <w:name w:val="List Table 5 Dark Accent 1"/>
    <w:basedOn w:val="Standardowy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2">
    <w:name w:val="List Table 5 Dark Accent 2"/>
    <w:basedOn w:val="Standardowy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3">
    <w:name w:val="List Table 5 Dark Accent 3"/>
    <w:basedOn w:val="Standardowy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4">
    <w:name w:val="List Table 5 Dark Accent 4"/>
    <w:basedOn w:val="Standardowy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5">
    <w:name w:val="List Table 5 Dark Accent 5"/>
    <w:basedOn w:val="Standardowy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6">
    <w:name w:val="List Table 5 Dark Accent 6"/>
    <w:basedOn w:val="Standardowy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6kolorowa">
    <w:name w:val="List Table 6 Colorful"/>
    <w:basedOn w:val="Standardowy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6kolorowaakcent1">
    <w:name w:val="List Table 6 Colorful Accent 1"/>
    <w:basedOn w:val="Standardowy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listy6kolorowaakcent2">
    <w:name w:val="List Table 6 Colorful Accent 2"/>
    <w:basedOn w:val="Standardowy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listy6kolorowaakcent3">
    <w:name w:val="List Table 6 Colorful Accent 3"/>
    <w:basedOn w:val="Standardowy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listy6kolorowaakcent4">
    <w:name w:val="List Table 6 Colorful Accent 4"/>
    <w:basedOn w:val="Standardowy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listy6kolorowaakcent5">
    <w:name w:val="List Table 6 Colorful Accent 5"/>
    <w:basedOn w:val="Standardowy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listy6kolorowaakcent6">
    <w:name w:val="List Table 6 Colorful Accent 6"/>
    <w:basedOn w:val="Standardowy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listy7kolorowa">
    <w:name w:val="List Table 7 Colorful"/>
    <w:basedOn w:val="Standardowy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1">
    <w:name w:val="List Table 7 Colorful Accent 1"/>
    <w:basedOn w:val="Standardowy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2">
    <w:name w:val="List Table 7 Colorful Accent 2"/>
    <w:basedOn w:val="Standardowy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3">
    <w:name w:val="List Table 7 Colorful Accent 3"/>
    <w:basedOn w:val="Standardowy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4">
    <w:name w:val="List Table 7 Colorful Accent 4"/>
    <w:basedOn w:val="Standardowy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5">
    <w:name w:val="List Table 7 Colorful Accent 5"/>
    <w:basedOn w:val="Standardowy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6">
    <w:name w:val="List Table 7 Colorful Accent 6"/>
    <w:basedOn w:val="Standardowy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makra">
    <w:name w:val="macro"/>
    <w:link w:val="TekstmakraZnak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kstmakraZnak">
    <w:name w:val="Tekst makra Znak"/>
    <w:basedOn w:val="Domylnaczcionkaakapitu"/>
    <w:link w:val="Tekstmakra"/>
    <w:uiPriority w:val="7"/>
    <w:semiHidden/>
    <w:rsid w:val="00753F92"/>
    <w:rPr>
      <w:rFonts w:ascii="Consolas" w:hAnsi="Consolas"/>
      <w:szCs w:val="20"/>
    </w:rPr>
  </w:style>
  <w:style w:type="table" w:styleId="redniasiatka1">
    <w:name w:val="Medium Grid 1"/>
    <w:basedOn w:val="Standardowy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Wzmianka">
    <w:name w:val="Mention"/>
    <w:basedOn w:val="Domylnaczcionkaakapitu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Nagwekwiadomoci">
    <w:name w:val="Message Header"/>
    <w:basedOn w:val="Normalny"/>
    <w:link w:val="NagwekwiadomociZnak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wiadomociZnak">
    <w:name w:val="Nagłówek wiadomości Znak"/>
    <w:basedOn w:val="Domylnaczcionkaakapitu"/>
    <w:link w:val="Nagwekwiadomoci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ezodstpw">
    <w:name w:val="No Spacing"/>
    <w:uiPriority w:val="1"/>
    <w:semiHidden/>
    <w:unhideWhenUsed/>
    <w:qFormat/>
    <w:rsid w:val="00753F92"/>
    <w:pPr>
      <w:spacing w:after="0" w:line="240" w:lineRule="auto"/>
    </w:pPr>
  </w:style>
  <w:style w:type="paragraph" w:styleId="NormalnyWeb">
    <w:name w:val="Normal (Web)"/>
    <w:basedOn w:val="Normalny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Wcicienormalne">
    <w:name w:val="Normal Indent"/>
    <w:basedOn w:val="Normalny"/>
    <w:uiPriority w:val="7"/>
    <w:semiHidden/>
    <w:unhideWhenUsed/>
    <w:rsid w:val="00753F92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7"/>
    <w:semiHidden/>
    <w:unhideWhenUsed/>
    <w:rsid w:val="00753F92"/>
    <w:pPr>
      <w:spacing w:after="0" w:line="240" w:lineRule="auto"/>
    </w:pPr>
  </w:style>
  <w:style w:type="character" w:customStyle="1" w:styleId="NagweknotatkiZnak">
    <w:name w:val="Nagłówek notatki Znak"/>
    <w:basedOn w:val="Domylnaczcionkaakapitu"/>
    <w:link w:val="Nagweknotatki"/>
    <w:uiPriority w:val="7"/>
    <w:semiHidden/>
    <w:rsid w:val="00753F92"/>
  </w:style>
  <w:style w:type="character" w:styleId="Numerstrony">
    <w:name w:val="page number"/>
    <w:basedOn w:val="Domylnaczcionkaakapitu"/>
    <w:uiPriority w:val="7"/>
    <w:semiHidden/>
    <w:unhideWhenUsed/>
    <w:rsid w:val="00753F92"/>
  </w:style>
  <w:style w:type="table" w:styleId="Zwykatabela1">
    <w:name w:val="Plain Table 1"/>
    <w:basedOn w:val="Standardowy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2">
    <w:name w:val="Plain Table 2"/>
    <w:basedOn w:val="Standardowy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ykytekst">
    <w:name w:val="Plain Text"/>
    <w:basedOn w:val="Normalny"/>
    <w:link w:val="ZwykytekstZnak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7"/>
    <w:semiHidden/>
    <w:rsid w:val="00753F92"/>
    <w:rPr>
      <w:rFonts w:ascii="Consolas" w:hAnsi="Consolas"/>
      <w:szCs w:val="21"/>
    </w:rPr>
  </w:style>
  <w:style w:type="paragraph" w:styleId="Zwrotgrzecznociowy">
    <w:name w:val="Salutation"/>
    <w:basedOn w:val="Normalny"/>
    <w:next w:val="Normalny"/>
    <w:link w:val="ZwrotgrzecznociowyZnak"/>
    <w:uiPriority w:val="7"/>
    <w:semiHidden/>
    <w:unhideWhenUsed/>
    <w:rsid w:val="00753F92"/>
  </w:style>
  <w:style w:type="character" w:customStyle="1" w:styleId="ZwrotgrzecznociowyZnak">
    <w:name w:val="Zwrot grzecznościowy Znak"/>
    <w:basedOn w:val="Domylnaczcionkaakapitu"/>
    <w:link w:val="Zwrotgrzecznociowy"/>
    <w:uiPriority w:val="7"/>
    <w:semiHidden/>
    <w:rsid w:val="00753F92"/>
  </w:style>
  <w:style w:type="paragraph" w:styleId="Podpis">
    <w:name w:val="Signature"/>
    <w:basedOn w:val="Normalny"/>
    <w:link w:val="PodpisZnak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PodpisZnak">
    <w:name w:val="Podpis Znak"/>
    <w:basedOn w:val="Domylnaczcionkaakapitu"/>
    <w:link w:val="Podpis"/>
    <w:uiPriority w:val="7"/>
    <w:semiHidden/>
    <w:rsid w:val="00753F92"/>
  </w:style>
  <w:style w:type="character" w:styleId="Inteligentnyhiperlink">
    <w:name w:val="Smart Hyperlink"/>
    <w:basedOn w:val="Domylnaczcionkaakapitu"/>
    <w:uiPriority w:val="99"/>
    <w:semiHidden/>
    <w:unhideWhenUsed/>
    <w:rsid w:val="00753F92"/>
    <w:rPr>
      <w:u w:val="dotted"/>
    </w:rPr>
  </w:style>
  <w:style w:type="character" w:styleId="Pogrubienie">
    <w:name w:val="Strong"/>
    <w:basedOn w:val="Domylnaczcionkaakapitu"/>
    <w:uiPriority w:val="7"/>
    <w:semiHidden/>
    <w:unhideWhenUsed/>
    <w:qFormat/>
    <w:rsid w:val="00753F92"/>
    <w:rPr>
      <w:b/>
      <w:bCs/>
    </w:rPr>
  </w:style>
  <w:style w:type="paragraph" w:styleId="Podtytu">
    <w:name w:val="Subtitle"/>
    <w:basedOn w:val="Normalny"/>
    <w:link w:val="PodtytuZnak"/>
    <w:uiPriority w:val="7"/>
    <w:semiHidden/>
    <w:unhideWhenUsed/>
    <w:qFormat/>
    <w:rsid w:val="00C07845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7"/>
    <w:semiHidden/>
    <w:rsid w:val="00C07845"/>
    <w:rPr>
      <w:rFonts w:cstheme="minorBidi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semiHidden/>
    <w:unhideWhenUsed/>
    <w:qFormat/>
    <w:rsid w:val="00753F92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753F92"/>
    <w:rPr>
      <w:smallCaps/>
      <w:color w:val="5A5A5A" w:themeColor="text1" w:themeTint="A5"/>
    </w:rPr>
  </w:style>
  <w:style w:type="table" w:styleId="Tabela-Efekty3D1">
    <w:name w:val="Table 3D effects 1"/>
    <w:basedOn w:val="Standardowy"/>
    <w:semiHidden/>
    <w:unhideWhenUsed/>
    <w:rsid w:val="00753F9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D2">
    <w:name w:val="Table 3D effects 2"/>
    <w:basedOn w:val="Standardowy"/>
    <w:semiHidden/>
    <w:unhideWhenUsed/>
    <w:rsid w:val="00753F9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Efekty3D3">
    <w:name w:val="Table 3D effects 3"/>
    <w:basedOn w:val="Standardowy"/>
    <w:semiHidden/>
    <w:unhideWhenUsed/>
    <w:rsid w:val="00753F9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2">
    <w:name w:val="Table Classic 2"/>
    <w:basedOn w:val="Standardowy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3">
    <w:name w:val="Table Classic 3"/>
    <w:basedOn w:val="Standardowy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4">
    <w:name w:val="Table Classic 4"/>
    <w:basedOn w:val="Standardowy"/>
    <w:semiHidden/>
    <w:unhideWhenUsed/>
    <w:rsid w:val="00753F9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1">
    <w:name w:val="Table Colorful 1"/>
    <w:basedOn w:val="Standardowy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2">
    <w:name w:val="Table Colorful 2"/>
    <w:basedOn w:val="Standardowy"/>
    <w:semiHidden/>
    <w:unhideWhenUsed/>
    <w:rsid w:val="00753F9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3">
    <w:name w:val="Table Colorful 3"/>
    <w:basedOn w:val="Standardowy"/>
    <w:semiHidden/>
    <w:unhideWhenUsed/>
    <w:rsid w:val="00753F9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Kolumnowy1">
    <w:name w:val="Table Columns 1"/>
    <w:basedOn w:val="Standardowy"/>
    <w:semiHidden/>
    <w:unhideWhenUsed/>
    <w:rsid w:val="00753F9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2">
    <w:name w:val="Table Columns 2"/>
    <w:basedOn w:val="Standardowy"/>
    <w:semiHidden/>
    <w:unhideWhenUsed/>
    <w:rsid w:val="00753F9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3">
    <w:name w:val="Table Columns 3"/>
    <w:basedOn w:val="Standardowy"/>
    <w:semiHidden/>
    <w:unhideWhenUsed/>
    <w:rsid w:val="00753F9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4">
    <w:name w:val="Table Columns 4"/>
    <w:basedOn w:val="Standardowy"/>
    <w:semiHidden/>
    <w:unhideWhenUsed/>
    <w:rsid w:val="00753F9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semiHidden/>
    <w:unhideWhenUsed/>
    <w:rsid w:val="00753F9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-Elegancki">
    <w:name w:val="Table Elegant"/>
    <w:basedOn w:val="Standardowy"/>
    <w:semiHidden/>
    <w:unhideWhenUsed/>
    <w:rsid w:val="00753F9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1">
    <w:name w:val="Table Grid 1"/>
    <w:basedOn w:val="Standardowy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2">
    <w:name w:val="Table Grid 2"/>
    <w:basedOn w:val="Standardowy"/>
    <w:semiHidden/>
    <w:unhideWhenUsed/>
    <w:rsid w:val="00753F9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3">
    <w:name w:val="Table Grid 3"/>
    <w:basedOn w:val="Standardowy"/>
    <w:semiHidden/>
    <w:unhideWhenUsed/>
    <w:rsid w:val="00753F9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4">
    <w:name w:val="Table Grid 4"/>
    <w:basedOn w:val="Standardowy"/>
    <w:semiHidden/>
    <w:unhideWhenUsed/>
    <w:rsid w:val="00753F9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5">
    <w:name w:val="Table Grid 5"/>
    <w:basedOn w:val="Standardowy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6">
    <w:name w:val="Table Grid 6"/>
    <w:basedOn w:val="Standardowy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7">
    <w:name w:val="Table Grid 7"/>
    <w:basedOn w:val="Standardowy"/>
    <w:semiHidden/>
    <w:unhideWhenUsed/>
    <w:rsid w:val="00753F9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8">
    <w:name w:val="Table Grid 8"/>
    <w:basedOn w:val="Standardowy"/>
    <w:semiHidden/>
    <w:unhideWhenUsed/>
    <w:rsid w:val="00753F9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iatkatabelijasna">
    <w:name w:val="Grid Table Light"/>
    <w:basedOn w:val="Standardowy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-Lista1">
    <w:name w:val="Table List 1"/>
    <w:basedOn w:val="Standardowy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3">
    <w:name w:val="Table List 3"/>
    <w:basedOn w:val="Standardowy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4">
    <w:name w:val="Table List 4"/>
    <w:basedOn w:val="Standardowy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-Lista5">
    <w:name w:val="Table List 5"/>
    <w:basedOn w:val="Standardowy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6">
    <w:name w:val="Table List 6"/>
    <w:basedOn w:val="Standardowy"/>
    <w:semiHidden/>
    <w:unhideWhenUsed/>
    <w:rsid w:val="00753F9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-Lista7">
    <w:name w:val="Table List 7"/>
    <w:basedOn w:val="Standardowy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-Lista8">
    <w:name w:val="Table List 8"/>
    <w:basedOn w:val="Standardowy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7"/>
    <w:semiHidden/>
    <w:unhideWhenUsed/>
    <w:rsid w:val="00753F92"/>
    <w:pPr>
      <w:spacing w:after="0"/>
      <w:ind w:left="220" w:hanging="220"/>
    </w:pPr>
  </w:style>
  <w:style w:type="paragraph" w:styleId="Spisilustracji">
    <w:name w:val="table of figures"/>
    <w:basedOn w:val="Normalny"/>
    <w:next w:val="Normalny"/>
    <w:uiPriority w:val="7"/>
    <w:semiHidden/>
    <w:unhideWhenUsed/>
    <w:rsid w:val="00753F92"/>
    <w:pPr>
      <w:spacing w:after="0"/>
    </w:pPr>
  </w:style>
  <w:style w:type="table" w:styleId="Tabela-Profesjonalny">
    <w:name w:val="Table Professional"/>
    <w:basedOn w:val="Standardowy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Prosty1">
    <w:name w:val="Table Simple 1"/>
    <w:basedOn w:val="Standardowy"/>
    <w:semiHidden/>
    <w:unhideWhenUsed/>
    <w:rsid w:val="00753F9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-Prosty2">
    <w:name w:val="Table Simple 2"/>
    <w:basedOn w:val="Standardowy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Prosty3">
    <w:name w:val="Table Simple 3"/>
    <w:basedOn w:val="Standardowy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Delikatny1">
    <w:name w:val="Table Subtle 1"/>
    <w:basedOn w:val="Standardowy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Delikatny2">
    <w:name w:val="Table Subtle 2"/>
    <w:basedOn w:val="Standardowy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eWeb1">
    <w:name w:val="Table Web 1"/>
    <w:basedOn w:val="Standardowy"/>
    <w:semiHidden/>
    <w:unhideWhenUsed/>
    <w:rsid w:val="00753F9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2">
    <w:name w:val="Table Web 2"/>
    <w:basedOn w:val="Standardowy"/>
    <w:semiHidden/>
    <w:unhideWhenUsed/>
    <w:rsid w:val="00753F9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3">
    <w:name w:val="Table Web 3"/>
    <w:basedOn w:val="Standardowy"/>
    <w:semiHidden/>
    <w:unhideWhenUsed/>
    <w:rsid w:val="00753F9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agwekwykazurde">
    <w:name w:val="toa heading"/>
    <w:basedOn w:val="Normalny"/>
    <w:next w:val="Normalny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pistreci1">
    <w:name w:val="toc 1"/>
    <w:basedOn w:val="Normalny"/>
    <w:next w:val="Normalny"/>
    <w:autoRedefine/>
    <w:uiPriority w:val="7"/>
    <w:semiHidden/>
    <w:unhideWhenUsed/>
    <w:rsid w:val="00753F92"/>
    <w:pPr>
      <w:spacing w:after="100"/>
    </w:pPr>
  </w:style>
  <w:style w:type="paragraph" w:styleId="Spistreci2">
    <w:name w:val="toc 2"/>
    <w:basedOn w:val="Normalny"/>
    <w:next w:val="Normalny"/>
    <w:autoRedefine/>
    <w:uiPriority w:val="7"/>
    <w:semiHidden/>
    <w:unhideWhenUsed/>
    <w:rsid w:val="00753F9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7"/>
    <w:semiHidden/>
    <w:unhideWhenUsed/>
    <w:rsid w:val="00753F92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7"/>
    <w:semiHidden/>
    <w:unhideWhenUsed/>
    <w:rsid w:val="00753F92"/>
    <w:pPr>
      <w:spacing w:after="100"/>
      <w:ind w:left="660"/>
    </w:pPr>
  </w:style>
  <w:style w:type="paragraph" w:styleId="Spistreci5">
    <w:name w:val="toc 5"/>
    <w:basedOn w:val="Normalny"/>
    <w:next w:val="Normalny"/>
    <w:autoRedefine/>
    <w:uiPriority w:val="7"/>
    <w:semiHidden/>
    <w:unhideWhenUsed/>
    <w:rsid w:val="00753F92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7"/>
    <w:semiHidden/>
    <w:unhideWhenUsed/>
    <w:rsid w:val="00753F92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7"/>
    <w:semiHidden/>
    <w:unhideWhenUsed/>
    <w:rsid w:val="00753F92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7"/>
    <w:semiHidden/>
    <w:unhideWhenUsed/>
    <w:rsid w:val="00753F92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7"/>
    <w:semiHidden/>
    <w:unhideWhenUsed/>
    <w:rsid w:val="00753F92"/>
    <w:pPr>
      <w:spacing w:after="100"/>
      <w:ind w:left="176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04A31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53F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ajwer23@live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najwer23.github.io" TargetMode="External"/><Relationship Id="rId4" Type="http://schemas.openxmlformats.org/officeDocument/2006/relationships/styles" Target="styles.xml"/><Relationship Id="rId9" Type="http://schemas.openxmlformats.org/officeDocument/2006/relationships/hyperlink" Target="github.com/najwer23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usz\AppData\Roaming\Microsoft\Templates\&#379;yciorys%20funkcjonalny%20(projekt%20Minimalistyczny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A58C0008A142A7B70077085309D4C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1EE7F65-2106-405C-A78D-0978A2EF541B}"/>
      </w:docPartPr>
      <w:docPartBody>
        <w:p w:rsidR="00000000" w:rsidRDefault="000516E5">
          <w:pPr>
            <w:pStyle w:val="2BA58C0008A142A7B70077085309D4C3"/>
          </w:pPr>
          <w:r>
            <w:rPr>
              <w:lang w:bidi="pl-PL"/>
            </w:rPr>
            <w:t>Twoje imię i nazwisko</w:t>
          </w:r>
        </w:p>
      </w:docPartBody>
    </w:docPart>
    <w:docPart>
      <w:docPartPr>
        <w:name w:val="CB111AE5010340DFB3E2B9C9106F353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1A125E5-3300-46CA-8CA4-C185526FAAB7}"/>
      </w:docPartPr>
      <w:docPartBody>
        <w:p w:rsidR="00000000" w:rsidRDefault="000516E5">
          <w:pPr>
            <w:pStyle w:val="CB111AE5010340DFB3E2B9C9106F3530"/>
          </w:pPr>
          <w:r>
            <w:rPr>
              <w:lang w:bidi="pl-PL"/>
            </w:rPr>
            <w:t>Telefon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99"/>
    <w:rsid w:val="000516E5"/>
    <w:rsid w:val="0019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BA58C0008A142A7B70077085309D4C3">
    <w:name w:val="2BA58C0008A142A7B70077085309D4C3"/>
  </w:style>
  <w:style w:type="paragraph" w:customStyle="1" w:styleId="A9F02B25CC044B6A845ED40CBD48BB5B">
    <w:name w:val="A9F02B25CC044B6A845ED40CBD48BB5B"/>
  </w:style>
  <w:style w:type="paragraph" w:customStyle="1" w:styleId="CB111AE5010340DFB3E2B9C9106F3530">
    <w:name w:val="CB111AE5010340DFB3E2B9C9106F3530"/>
  </w:style>
  <w:style w:type="paragraph" w:customStyle="1" w:styleId="B74F023E10D3434CB18AD48009407818">
    <w:name w:val="B74F023E10D3434CB18AD48009407818"/>
  </w:style>
  <w:style w:type="paragraph" w:customStyle="1" w:styleId="F23DB18AC56F4AB1991C8F4F217A5450">
    <w:name w:val="F23DB18AC56F4AB1991C8F4F217A5450"/>
  </w:style>
  <w:style w:type="paragraph" w:customStyle="1" w:styleId="3A661B8E386146F698CFB6162900A508">
    <w:name w:val="3A661B8E386146F698CFB6162900A508"/>
  </w:style>
  <w:style w:type="paragraph" w:customStyle="1" w:styleId="C88AF6C98DEB471AACC3B1EEE9EBDD7B">
    <w:name w:val="C88AF6C98DEB471AACC3B1EEE9EBDD7B"/>
  </w:style>
  <w:style w:type="paragraph" w:customStyle="1" w:styleId="76D12F93B7EC4CDAB2984FFE729B2C0F">
    <w:name w:val="76D12F93B7EC4CDAB2984FFE729B2C0F"/>
  </w:style>
  <w:style w:type="paragraph" w:customStyle="1" w:styleId="193D429BAE3A440CB9575211C6FCA532">
    <w:name w:val="193D429BAE3A440CB9575211C6FCA532"/>
  </w:style>
  <w:style w:type="paragraph" w:customStyle="1" w:styleId="FF7FF2727B3840A98D7A2EF9135B1353">
    <w:name w:val="FF7FF2727B3840A98D7A2EF9135B1353"/>
  </w:style>
  <w:style w:type="paragraph" w:customStyle="1" w:styleId="9E5F246A716C47CA89F9715EE6EEA015">
    <w:name w:val="9E5F246A716C47CA89F9715EE6EEA015"/>
  </w:style>
  <w:style w:type="paragraph" w:customStyle="1" w:styleId="960CA02AE1D4490F8AA807CEEAF0D68D">
    <w:name w:val="960CA02AE1D4490F8AA807CEEAF0D68D"/>
  </w:style>
  <w:style w:type="paragraph" w:customStyle="1" w:styleId="BAD95D47D2314989A7195910D22C1BC5">
    <w:name w:val="BAD95D47D2314989A7195910D22C1BC5"/>
  </w:style>
  <w:style w:type="paragraph" w:customStyle="1" w:styleId="4EF6862B7BE54BAE94B5866A153D4572">
    <w:name w:val="4EF6862B7BE54BAE94B5866A153D4572"/>
  </w:style>
  <w:style w:type="paragraph" w:customStyle="1" w:styleId="2FFBE67ACAB1472CA3B9CF3F5677D9B3">
    <w:name w:val="2FFBE67ACAB1472CA3B9CF3F5677D9B3"/>
  </w:style>
  <w:style w:type="paragraph" w:customStyle="1" w:styleId="FE71E9D270554EB6993F293C4FAD37A4">
    <w:name w:val="FE71E9D270554EB6993F293C4FAD37A4"/>
  </w:style>
  <w:style w:type="paragraph" w:customStyle="1" w:styleId="B3B85099E0AD48B39EE796965666366A">
    <w:name w:val="B3B85099E0AD48B39EE796965666366A"/>
  </w:style>
  <w:style w:type="paragraph" w:customStyle="1" w:styleId="942EC1A302C14A43B4210B19AEEEEAE7">
    <w:name w:val="942EC1A302C14A43B4210B19AEEEEAE7"/>
  </w:style>
  <w:style w:type="paragraph" w:customStyle="1" w:styleId="DCE69E6716CB4CC992C58D2DE0B98A4E">
    <w:name w:val="DCE69E6716CB4CC992C58D2DE0B98A4E"/>
  </w:style>
  <w:style w:type="paragraph" w:customStyle="1" w:styleId="3253118E711D4FF6A2B2A1E1EFC96070">
    <w:name w:val="3253118E711D4FF6A2B2A1E1EFC96070"/>
  </w:style>
  <w:style w:type="paragraph" w:customStyle="1" w:styleId="3340EF23860340C2A83C23334F83D1C1">
    <w:name w:val="3340EF23860340C2A83C23334F83D1C1"/>
  </w:style>
  <w:style w:type="paragraph" w:customStyle="1" w:styleId="B1E61317E92E4AD38ABF3B921071BBAC">
    <w:name w:val="B1E61317E92E4AD38ABF3B921071BBAC"/>
  </w:style>
  <w:style w:type="paragraph" w:customStyle="1" w:styleId="585F7F81815547C38E7B85052A5A8519">
    <w:name w:val="585F7F81815547C38E7B85052A5A8519"/>
  </w:style>
  <w:style w:type="paragraph" w:customStyle="1" w:styleId="199C966A82D940CA807DA46D7C801C7B">
    <w:name w:val="199C966A82D940CA807DA46D7C801C7B"/>
  </w:style>
  <w:style w:type="paragraph" w:customStyle="1" w:styleId="52C7777BEBB54C13B2F66AE589145CDA">
    <w:name w:val="52C7777BEBB54C13B2F66AE589145CDA"/>
  </w:style>
  <w:style w:type="paragraph" w:customStyle="1" w:styleId="2DA0AF900805479B93111E0F0EE3D754">
    <w:name w:val="2DA0AF900805479B93111E0F0EE3D754"/>
  </w:style>
  <w:style w:type="paragraph" w:customStyle="1" w:styleId="AA6CE4B9E38C4DCF82B48DF020D4B8D4">
    <w:name w:val="AA6CE4B9E38C4DCF82B48DF020D4B8D4"/>
  </w:style>
  <w:style w:type="paragraph" w:customStyle="1" w:styleId="DE258E67E4664C569ECEAC9B56D441CB">
    <w:name w:val="DE258E67E4664C569ECEAC9B56D441CB"/>
  </w:style>
  <w:style w:type="paragraph" w:customStyle="1" w:styleId="1BA274229C2A4E8C94EE32FE2F678D67">
    <w:name w:val="1BA274229C2A4E8C94EE32FE2F678D67"/>
  </w:style>
  <w:style w:type="paragraph" w:customStyle="1" w:styleId="6D74E266080742EFA4F4998C24914BDE">
    <w:name w:val="6D74E266080742EFA4F4998C24914BDE"/>
  </w:style>
  <w:style w:type="paragraph" w:customStyle="1" w:styleId="E448DE7B547B496D9DE8F4C039FDB146">
    <w:name w:val="E448DE7B547B496D9DE8F4C039FDB146"/>
  </w:style>
  <w:style w:type="paragraph" w:customStyle="1" w:styleId="3A618C7431BA40B9926B0655707AAC0A">
    <w:name w:val="3A618C7431BA40B9926B0655707AAC0A"/>
  </w:style>
  <w:style w:type="paragraph" w:customStyle="1" w:styleId="5A10AB7F120F40DDA9D0419383C504D3">
    <w:name w:val="5A10AB7F120F40DDA9D0419383C504D3"/>
    <w:rsid w:val="00190E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0C864A9-9469-4328-B705-3D3D11D03465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 https://najwer23.github.io     /</CompanyAddress>
  <CompanyPhone>519 792 189    / </CompanyPhone>
  <CompanyFax/>
  <CompanyEmail>  najwer23@live.com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443562-6E57-4294-8F47-6E9B572EB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Życiorys funkcjonalny (projekt Minimalistyczny).dotx</Template>
  <TotalTime>187</TotalTime>
  <Pages>2</Pages>
  <Words>501</Words>
  <Characters>3006</Characters>
  <Application>Microsoft Office Word</Application>
  <DocSecurity>0</DocSecurity>
  <Lines>25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Mariusz Najwer</dc:creator>
  <cp:keywords>Mariusz Najwer</cp:keywords>
  <cp:lastModifiedBy>Mariusz Najwer</cp:lastModifiedBy>
  <cp:revision>32</cp:revision>
  <cp:lastPrinted>2021-03-13T17:47:00Z</cp:lastPrinted>
  <dcterms:created xsi:type="dcterms:W3CDTF">2021-03-13T14:42:00Z</dcterms:created>
  <dcterms:modified xsi:type="dcterms:W3CDTF">2021-03-13T17:50:00Z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</Properties>
</file>